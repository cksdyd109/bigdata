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0"/>
          <w:szCs w:val="20"/>
        </w:rPr>
        <w:id w:val="780446891"/>
        <w:docPartObj>
          <w:docPartGallery w:val="Cover Pages"/>
          <w:docPartUnique/>
        </w:docPartObj>
      </w:sdtPr>
      <w:sdtEndPr/>
      <w:sdtContent>
        <w:tbl>
          <w:tblPr>
            <w:tblStyle w:val="a5"/>
            <w:tblpPr w:leftFromText="187" w:rightFromText="187" w:tblpYSpec="bottom"/>
            <w:tblOverlap w:val="nev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79"/>
            <w:gridCol w:w="2896"/>
            <w:gridCol w:w="1271"/>
            <w:gridCol w:w="4011"/>
          </w:tblGrid>
          <w:tr w:rsidR="00654679" w14:paraId="242D1346" w14:textId="77777777">
            <w:tc>
              <w:tcPr>
                <w:tcW w:w="1086" w:type="dxa"/>
                <w:vAlign w:val="center"/>
              </w:tcPr>
              <w:p w14:paraId="5921A276" w14:textId="77777777" w:rsidR="00654679" w:rsidRDefault="00654679">
                <w:pPr>
                  <w:pStyle w:val="af5"/>
                </w:pPr>
              </w:p>
            </w:tc>
            <w:tc>
              <w:tcPr>
                <w:tcW w:w="2842" w:type="dxa"/>
                <w:vAlign w:val="center"/>
              </w:tcPr>
              <w:p w14:paraId="7A626B78" w14:textId="45DDC7DB" w:rsidR="00654679" w:rsidRDefault="002136AF">
                <w:pPr>
                  <w:pStyle w:val="af5"/>
                </w:pPr>
                <w:sdt>
                  <w:sdtPr>
                    <w:rPr>
                      <w:color w:val="424456" w:themeColor="text2"/>
                    </w:rPr>
                    <w:alias w:val="날짜"/>
                    <w:id w:val="281571602"/>
                    <w:placeholder>
                      <w:docPart w:val="64F0F978AEB54E8BBA7FE7AF9AFEDEBB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9-06-13T00:00:00Z">
                      <w:dateFormat w:val="yyyy-MM-dd"/>
                      <w:lid w:val="ko-K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E7410E">
                      <w:rPr>
                        <w:rFonts w:hint="eastAsia"/>
                        <w:color w:val="424456" w:themeColor="text2"/>
                      </w:rPr>
                      <w:t>2019-06-13</w:t>
                    </w:r>
                  </w:sdtContent>
                </w:sdt>
              </w:p>
            </w:tc>
            <w:tc>
              <w:tcPr>
                <w:tcW w:w="5648" w:type="dxa"/>
                <w:gridSpan w:val="2"/>
                <w:vAlign w:val="center"/>
              </w:tcPr>
              <w:p w14:paraId="2CC1DC4C" w14:textId="77777777" w:rsidR="00654679" w:rsidRDefault="00654679">
                <w:pPr>
                  <w:pStyle w:val="af5"/>
                </w:pPr>
              </w:p>
            </w:tc>
          </w:tr>
          <w:tr w:rsidR="00654679" w14:paraId="10FD26E8" w14:textId="77777777">
            <w:tc>
              <w:tcPr>
                <w:tcW w:w="3928" w:type="dxa"/>
                <w:gridSpan w:val="2"/>
                <w:vAlign w:val="center"/>
              </w:tcPr>
              <w:p w14:paraId="704918BA" w14:textId="77777777" w:rsidR="00654679" w:rsidRDefault="002136AF">
                <w:pPr>
                  <w:pStyle w:val="af5"/>
                </w:pPr>
                <w:r>
                  <w:rPr>
                    <w:sz w:val="20"/>
                    <w:szCs w:val="20"/>
                  </w:rPr>
                </w:r>
                <w:r>
                  <w:rPr>
                    <w:sz w:val="20"/>
                    <w:szCs w:val="20"/>
                  </w:rPr>
                  <w:pict w14:anchorId="1A2358BC">
                    <v:group id="_x0000_s1083" style="width:183.65pt;height:18.5pt;mso-position-horizontal-relative:char;mso-position-vertical-relative:line" coordorigin="671,11589" coordsize="3673,370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84" type="#_x0000_t32" style="position:absolute;left:1619;top:11959;width:2723;height:0;rotation:180" o:connectortype="straight" strokecolor="#438086 [3205]" strokeweight="1.5pt"/>
                      <v:shape id="_x0000_s1085" type="#_x0000_t32" style="position:absolute;left:1621;top:11697;width:2723;height:0;rotation:180" o:connectortype="straight" strokecolor="#438086 [3205]" strokeweight="3pt"/>
                      <v:shape id="_x0000_s1086" type="#_x0000_t32" style="position:absolute;left:1619;top:11589;width:2723;height:0;rotation:180" o:connectortype="straight" strokecolor="#438086 [3205]" strokeweight=".5pt"/>
                      <v:shape id="_x0000_s1087" type="#_x0000_t32" style="position:absolute;left:671;top:11897;width:3666;height:0;rotation:180" o:connectortype="straight" strokecolor="#438086 [3205]"/>
                      <v:shape id="_x0000_s1088" type="#_x0000_t32" style="position:absolute;left:677;top:11764;width:3666;height:0;rotation:180" o:connectortype="straight" strokecolor="#438086 [3205]" strokeweight=".25pt"/>
                      <w10:wrap type="none" anchorx="margin" anchory="page"/>
                      <w10:anchorlock/>
                    </v:group>
                  </w:pict>
                </w:r>
              </w:p>
            </w:tc>
            <w:tc>
              <w:tcPr>
                <w:tcW w:w="5648" w:type="dxa"/>
                <w:gridSpan w:val="2"/>
                <w:vAlign w:val="center"/>
              </w:tcPr>
              <w:p w14:paraId="3F468F88" w14:textId="77777777" w:rsidR="00654679" w:rsidRDefault="00654679">
                <w:pPr>
                  <w:pStyle w:val="af5"/>
                </w:pPr>
              </w:p>
            </w:tc>
          </w:tr>
          <w:tr w:rsidR="00654679" w14:paraId="45F6A6F6" w14:textId="77777777">
            <w:trPr>
              <w:trHeight w:val="1800"/>
            </w:trPr>
            <w:tc>
              <w:tcPr>
                <w:tcW w:w="9576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14:paraId="5ACA453B" w14:textId="6967BB8A" w:rsidR="00654679" w:rsidRDefault="002136AF">
                <w:pPr>
                  <w:pStyle w:val="af5"/>
                  <w:rPr>
                    <w:rFonts w:asciiTheme="majorHAnsi" w:eastAsiaTheme="majorEastAsia" w:hAnsiTheme="majorHAnsi" w:cstheme="majorBidi"/>
                    <w:color w:val="3E3E67" w:themeColor="accent1" w:themeShade="BF"/>
                    <w:sz w:val="72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 w:hint="eastAsia"/>
                      <w:color w:val="3E3E67" w:themeColor="accent1" w:themeShade="BF"/>
                      <w:sz w:val="72"/>
                      <w:szCs w:val="72"/>
                    </w:rPr>
                    <w:alias w:val="제목"/>
                    <w:id w:val="220683848"/>
                    <w:placeholder>
                      <w:docPart w:val="4A6883BCD54C4205972B2620189E4F02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E7410E">
                      <w:rPr>
                        <w:rFonts w:asciiTheme="majorHAnsi" w:eastAsiaTheme="majorEastAsia" w:hAnsiTheme="majorHAnsi" w:cstheme="majorBidi" w:hint="eastAsia"/>
                        <w:color w:val="3E3E67" w:themeColor="accent1" w:themeShade="BF"/>
                        <w:sz w:val="72"/>
                        <w:szCs w:val="72"/>
                      </w:rPr>
                      <w:t>F</w:t>
                    </w:r>
                    <w:r w:rsidR="00E7410E">
                      <w:rPr>
                        <w:rFonts w:asciiTheme="majorHAnsi" w:eastAsiaTheme="majorEastAsia" w:hAnsiTheme="majorHAnsi" w:cstheme="majorBidi"/>
                        <w:color w:val="3E3E67" w:themeColor="accent1" w:themeShade="BF"/>
                        <w:sz w:val="72"/>
                        <w:szCs w:val="72"/>
                      </w:rPr>
                      <w:t>inal Project</w:t>
                    </w:r>
                  </w:sdtContent>
                </w:sdt>
              </w:p>
              <w:p w14:paraId="1CCED60E" w14:textId="2A2F19AC" w:rsidR="00654679" w:rsidRDefault="002136AF">
                <w:pPr>
                  <w:pStyle w:val="af5"/>
                  <w:rPr>
                    <w:iCs/>
                  </w:rPr>
                </w:pPr>
                <w:sdt>
                  <w:sdtPr>
                    <w:rPr>
                      <w:rFonts w:hint="eastAsia"/>
                      <w:iCs/>
                      <w:color w:val="424456" w:themeColor="text2"/>
                      <w:sz w:val="28"/>
                      <w:szCs w:val="28"/>
                    </w:rPr>
                    <w:alias w:val="부제"/>
                    <w:id w:val="220683832"/>
                    <w:placeholder>
                      <w:docPart w:val="174FE72BCB064CCF8C090843AF8317B9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proofErr w:type="spellStart"/>
                    <w:r w:rsidR="00923F4A">
                      <w:rPr>
                        <w:rFonts w:hint="eastAsia"/>
                        <w:iCs/>
                        <w:color w:val="424456" w:themeColor="text2"/>
                        <w:sz w:val="28"/>
                        <w:szCs w:val="28"/>
                      </w:rPr>
                      <w:t>빅데이터시스템설계</w:t>
                    </w:r>
                    <w:proofErr w:type="spellEnd"/>
                  </w:sdtContent>
                </w:sdt>
              </w:p>
            </w:tc>
          </w:tr>
          <w:tr w:rsidR="00654679" w14:paraId="5A7A371C" w14:textId="77777777">
            <w:tc>
              <w:tcPr>
                <w:tcW w:w="1086" w:type="dxa"/>
                <w:vAlign w:val="center"/>
              </w:tcPr>
              <w:p w14:paraId="226FF6F9" w14:textId="77777777" w:rsidR="00654679" w:rsidRDefault="00654679">
                <w:pPr>
                  <w:pStyle w:val="af5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14:paraId="3C626C80" w14:textId="77777777" w:rsidR="00654679" w:rsidRDefault="00654679">
                <w:pPr>
                  <w:pStyle w:val="af5"/>
                </w:pPr>
              </w:p>
            </w:tc>
            <w:tc>
              <w:tcPr>
                <w:tcW w:w="4016" w:type="dxa"/>
                <w:vAlign w:val="center"/>
              </w:tcPr>
              <w:p w14:paraId="26E92D43" w14:textId="77777777" w:rsidR="00654679" w:rsidRDefault="002136AF">
                <w:pPr>
                  <w:pStyle w:val="af5"/>
                </w:pPr>
                <w:r>
                  <w:rPr>
                    <w:sz w:val="20"/>
                    <w:szCs w:val="20"/>
                  </w:rPr>
                </w:r>
                <w:r>
                  <w:rPr>
                    <w:sz w:val="20"/>
                    <w:szCs w:val="20"/>
                  </w:rPr>
                  <w:pict w14:anchorId="4EE9E335">
                    <v:group id="_x0000_s1075" style="width:184.9pt;height:21.75pt;mso-position-horizontal-relative:char;mso-position-vertical-relative:line" coordorigin="7967,13811" coordsize="3698,435" o:allowincell="f">
                      <v:shape id="_x0000_s1076" type="#_x0000_t32" style="position:absolute;left:7978;top:13811;width:3686;height:0" o:connectortype="straight" strokecolor="#438086 [3205]" strokeweight="3pt"/>
                      <v:shape id="_x0000_s1077" type="#_x0000_t32" style="position:absolute;left:7967;top:14117;width:1722;height:0" o:connectortype="straight" strokecolor="#438086 [3205]" strokeweight="2.25pt"/>
                      <v:shape id="_x0000_s1078" type="#_x0000_t32" style="position:absolute;left:8936;top:14246;width:2723;height:0;rotation:180" o:connectortype="straight" strokecolor="#438086 [3205]" strokeweight="1.5pt"/>
                      <v:shape id="_x0000_s1079" type="#_x0000_t32" style="position:absolute;left:8942;top:13984;width:2723;height:0;rotation:180" o:connectortype="straight" strokecolor="#438086 [3205]" strokeweight="3pt"/>
                      <v:shape id="_x0000_s1080" type="#_x0000_t32" style="position:absolute;left:8942;top:13876;width:2713;height:1;flip:x y" o:connectortype="straight" strokecolor="#438086 [3205]" strokeweight=".5pt"/>
                      <v:shape id="_x0000_s1081" type="#_x0000_t32" style="position:absolute;left:7967;top:14184;width:3686;height:0;rotation:180" o:connectortype="straight" strokecolor="#438086 [3205]"/>
                      <v:shape id="_x0000_s1082" type="#_x0000_t32" style="position:absolute;left:7969;top:14051;width:3686;height:0;rotation:180" o:connectortype="straight" strokecolor="#438086 [3205]" strokeweight=".25pt"/>
                      <w10:wrap type="none" anchorx="margin" anchory="margin"/>
                      <w10:anchorlock/>
                    </v:group>
                  </w:pict>
                </w:r>
              </w:p>
            </w:tc>
          </w:tr>
          <w:tr w:rsidR="00654679" w14:paraId="20999E5E" w14:textId="77777777">
            <w:tc>
              <w:tcPr>
                <w:tcW w:w="1086" w:type="dxa"/>
                <w:vAlign w:val="center"/>
              </w:tcPr>
              <w:p w14:paraId="1DA109DC" w14:textId="77777777" w:rsidR="00654679" w:rsidRDefault="00654679">
                <w:pPr>
                  <w:pStyle w:val="af5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14:paraId="46040AD9" w14:textId="77777777" w:rsidR="00654679" w:rsidRDefault="00654679">
                <w:pPr>
                  <w:pStyle w:val="af5"/>
                </w:pPr>
              </w:p>
            </w:tc>
            <w:tc>
              <w:tcPr>
                <w:tcW w:w="4016" w:type="dxa"/>
                <w:vAlign w:val="center"/>
              </w:tcPr>
              <w:p w14:paraId="69CEE963" w14:textId="77777777" w:rsidR="00654679" w:rsidRDefault="00DA365B">
                <w:pPr>
                  <w:pStyle w:val="af5"/>
                </w:pPr>
                <w:r>
                  <w:rPr>
                    <w:rFonts w:hint="eastAsia"/>
                  </w:rPr>
                  <w:t>소프트웨어학과</w:t>
                </w:r>
              </w:p>
              <w:p w14:paraId="66639CED" w14:textId="77777777" w:rsidR="00DA365B" w:rsidRDefault="00DA365B">
                <w:pPr>
                  <w:pStyle w:val="af5"/>
                </w:pPr>
              </w:p>
              <w:p w14:paraId="50C3F8B5" w14:textId="61DAB0C4" w:rsidR="00DA365B" w:rsidRDefault="00DA365B">
                <w:pPr>
                  <w:pStyle w:val="af5"/>
                </w:pPr>
                <w:r>
                  <w:rPr>
                    <w:rFonts w:hint="eastAsia"/>
                  </w:rPr>
                  <w:t>2</w:t>
                </w:r>
                <w:r>
                  <w:t>01404103</w:t>
                </w:r>
                <w:r w:rsidR="00D430AA">
                  <w:t xml:space="preserve">0       </w:t>
                </w:r>
                <w:r w:rsidR="00D430AA">
                  <w:rPr>
                    <w:rFonts w:hint="eastAsia"/>
                  </w:rPr>
                  <w:t>손광호</w:t>
                </w:r>
              </w:p>
              <w:p w14:paraId="7E106265" w14:textId="77777777" w:rsidR="00DA365B" w:rsidRDefault="00DA365B">
                <w:pPr>
                  <w:pStyle w:val="af5"/>
                </w:pPr>
              </w:p>
              <w:p w14:paraId="2420FD14" w14:textId="20651B72" w:rsidR="00D430AA" w:rsidRDefault="00D430AA">
                <w:pPr>
                  <w:pStyle w:val="af5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2</w:t>
                </w:r>
                <w:r>
                  <w:t xml:space="preserve">014041044       </w:t>
                </w:r>
                <w:proofErr w:type="spellStart"/>
                <w:r>
                  <w:rPr>
                    <w:rFonts w:hint="eastAsia"/>
                  </w:rPr>
                  <w:t>박찬용</w:t>
                </w:r>
                <w:proofErr w:type="spellEnd"/>
              </w:p>
            </w:tc>
          </w:tr>
        </w:tbl>
        <w:p w14:paraId="405D352B" w14:textId="77777777" w:rsidR="00654679" w:rsidRDefault="00A02D96">
          <w:pPr>
            <w:rPr>
              <w:rFonts w:asciiTheme="majorHAnsi" w:hAnsiTheme="majorHAnsi"/>
              <w:color w:val="53548A" w:themeColor="accent1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ko-KR"/>
        </w:rPr>
        <w:id w:val="1943571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C722FF" w14:textId="4A04DA31" w:rsidR="00F34D0C" w:rsidRDefault="00F34D0C">
          <w:pPr>
            <w:pStyle w:val="TOC"/>
          </w:pPr>
          <w:r>
            <w:rPr>
              <w:lang w:val="ko-KR"/>
            </w:rPr>
            <w:t>목차</w:t>
          </w:r>
        </w:p>
        <w:p w14:paraId="7BAC7E70" w14:textId="5DA4322D" w:rsidR="00376355" w:rsidRDefault="001E1654">
          <w:pPr>
            <w:pStyle w:val="12"/>
            <w:tabs>
              <w:tab w:val="right" w:leader="dot" w:pos="9017"/>
            </w:tabs>
            <w:rPr>
              <w:noProof/>
              <w:kern w:val="2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20387" w:history="1">
            <w:r w:rsidR="00376355" w:rsidRPr="00D71B4E">
              <w:rPr>
                <w:rStyle w:val="afe"/>
                <w:noProof/>
              </w:rPr>
              <w:t>1. Requirement Analysis</w:t>
            </w:r>
            <w:r w:rsidR="00376355">
              <w:rPr>
                <w:noProof/>
                <w:webHidden/>
              </w:rPr>
              <w:tab/>
            </w:r>
            <w:r w:rsidR="00376355">
              <w:rPr>
                <w:noProof/>
                <w:webHidden/>
              </w:rPr>
              <w:fldChar w:fldCharType="begin"/>
            </w:r>
            <w:r w:rsidR="00376355">
              <w:rPr>
                <w:noProof/>
                <w:webHidden/>
              </w:rPr>
              <w:instrText xml:space="preserve"> PAGEREF _Toc11320387 \h </w:instrText>
            </w:r>
            <w:r w:rsidR="00376355">
              <w:rPr>
                <w:noProof/>
                <w:webHidden/>
              </w:rPr>
            </w:r>
            <w:r w:rsidR="00376355">
              <w:rPr>
                <w:noProof/>
                <w:webHidden/>
              </w:rPr>
              <w:fldChar w:fldCharType="separate"/>
            </w:r>
            <w:r w:rsidR="00376355">
              <w:rPr>
                <w:noProof/>
                <w:webHidden/>
              </w:rPr>
              <w:t>2</w:t>
            </w:r>
            <w:r w:rsidR="00376355">
              <w:rPr>
                <w:noProof/>
                <w:webHidden/>
              </w:rPr>
              <w:fldChar w:fldCharType="end"/>
            </w:r>
          </w:hyperlink>
        </w:p>
        <w:p w14:paraId="237B969D" w14:textId="6291E009" w:rsidR="00376355" w:rsidRDefault="00376355">
          <w:pPr>
            <w:pStyle w:val="12"/>
            <w:tabs>
              <w:tab w:val="right" w:leader="dot" w:pos="9017"/>
            </w:tabs>
            <w:rPr>
              <w:noProof/>
              <w:kern w:val="2"/>
              <w:sz w:val="20"/>
              <w:szCs w:val="22"/>
            </w:rPr>
          </w:pPr>
          <w:hyperlink w:anchor="_Toc11320388" w:history="1">
            <w:r w:rsidRPr="00D71B4E">
              <w:rPr>
                <w:rStyle w:val="afe"/>
                <w:noProof/>
              </w:rPr>
              <w:t>2. Crawler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DBC42" w14:textId="53F02EEC" w:rsidR="00376355" w:rsidRDefault="00376355">
          <w:pPr>
            <w:pStyle w:val="12"/>
            <w:tabs>
              <w:tab w:val="right" w:leader="dot" w:pos="9017"/>
            </w:tabs>
            <w:rPr>
              <w:noProof/>
              <w:kern w:val="2"/>
              <w:sz w:val="20"/>
              <w:szCs w:val="22"/>
            </w:rPr>
          </w:pPr>
          <w:hyperlink w:anchor="_Toc11320389" w:history="1">
            <w:r w:rsidRPr="00D71B4E">
              <w:rPr>
                <w:rStyle w:val="afe"/>
                <w:noProof/>
              </w:rPr>
              <w:t>3. MongoDB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C04CB" w14:textId="6309ADC1" w:rsidR="00376355" w:rsidRDefault="00376355">
          <w:pPr>
            <w:pStyle w:val="12"/>
            <w:tabs>
              <w:tab w:val="right" w:leader="dot" w:pos="9017"/>
            </w:tabs>
            <w:rPr>
              <w:noProof/>
              <w:kern w:val="2"/>
              <w:sz w:val="20"/>
              <w:szCs w:val="22"/>
            </w:rPr>
          </w:pPr>
          <w:hyperlink w:anchor="_Toc11320390" w:history="1">
            <w:r w:rsidRPr="00D71B4E">
              <w:rPr>
                <w:rStyle w:val="afe"/>
                <w:noProof/>
              </w:rPr>
              <w:t>4.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A38B4" w14:textId="36B532D1" w:rsidR="00376355" w:rsidRDefault="00376355">
          <w:pPr>
            <w:pStyle w:val="12"/>
            <w:tabs>
              <w:tab w:val="right" w:leader="dot" w:pos="9017"/>
            </w:tabs>
            <w:rPr>
              <w:noProof/>
              <w:kern w:val="2"/>
              <w:sz w:val="20"/>
              <w:szCs w:val="22"/>
            </w:rPr>
          </w:pPr>
          <w:hyperlink w:anchor="_Toc11320397" w:history="1">
            <w:r w:rsidRPr="00D71B4E">
              <w:rPr>
                <w:rStyle w:val="afe"/>
                <w:noProof/>
              </w:rPr>
              <w:t>5.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65A24" w14:textId="01F6FF4B" w:rsidR="00F34D0C" w:rsidRDefault="001E1654">
          <w:r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2CD953A" w14:textId="0844A9CB" w:rsidR="001B4C49" w:rsidRDefault="001B4C49" w:rsidP="00CB12DA"/>
    <w:p w14:paraId="4D327FBA" w14:textId="255AD824" w:rsidR="00CB12DA" w:rsidRDefault="00CB12DA" w:rsidP="00CB12DA"/>
    <w:p w14:paraId="2922A131" w14:textId="308E8C8C" w:rsidR="00CB12DA" w:rsidRDefault="00CB12DA" w:rsidP="00CB12DA"/>
    <w:p w14:paraId="67B2B617" w14:textId="4E008B63" w:rsidR="00CB12DA" w:rsidRDefault="00CB12DA" w:rsidP="00CB12DA"/>
    <w:p w14:paraId="05F0388C" w14:textId="6BB615B1" w:rsidR="00CB12DA" w:rsidRDefault="00CB12DA" w:rsidP="00CB12DA"/>
    <w:p w14:paraId="436B2867" w14:textId="00F9D010" w:rsidR="00CB12DA" w:rsidRDefault="00CB12DA" w:rsidP="00CB12DA"/>
    <w:p w14:paraId="3E422C8A" w14:textId="5C67C220" w:rsidR="00E95DDB" w:rsidRDefault="00E95DDB" w:rsidP="00CB12DA"/>
    <w:p w14:paraId="138F4023" w14:textId="3A090DCF" w:rsidR="00FE35F9" w:rsidRDefault="00FE35F9" w:rsidP="00CB12DA"/>
    <w:p w14:paraId="0863A29B" w14:textId="7161D711" w:rsidR="004B1C1A" w:rsidRDefault="004B1C1A" w:rsidP="00CB12DA"/>
    <w:p w14:paraId="5184A14F" w14:textId="682D3089" w:rsidR="004B1C1A" w:rsidRDefault="004B1C1A" w:rsidP="00CB12DA"/>
    <w:p w14:paraId="28ABD3A2" w14:textId="62E2BBDA" w:rsidR="004B1C1A" w:rsidRDefault="004B1C1A" w:rsidP="00CB12DA"/>
    <w:p w14:paraId="2F4D7768" w14:textId="49EAA91F" w:rsidR="004B1C1A" w:rsidRDefault="004B1C1A" w:rsidP="00CB12DA"/>
    <w:p w14:paraId="4A66EA05" w14:textId="692CA0E6" w:rsidR="004B1C1A" w:rsidRDefault="004B1C1A" w:rsidP="00CB12DA"/>
    <w:p w14:paraId="702584A6" w14:textId="6A5EC020" w:rsidR="004B1C1A" w:rsidRDefault="004B1C1A" w:rsidP="00CB12DA"/>
    <w:p w14:paraId="4FFD7426" w14:textId="495DBE8E" w:rsidR="004B1C1A" w:rsidRDefault="004B1C1A" w:rsidP="00CB12DA"/>
    <w:p w14:paraId="2C6424E1" w14:textId="18E796AB" w:rsidR="004B1C1A" w:rsidRDefault="004B1C1A" w:rsidP="00CB12DA"/>
    <w:p w14:paraId="078BEA2D" w14:textId="1DA381D6" w:rsidR="004B1C1A" w:rsidRDefault="004B1C1A" w:rsidP="00CB12DA"/>
    <w:p w14:paraId="24B8BF24" w14:textId="5E899E18" w:rsidR="004B1C1A" w:rsidRDefault="004B1C1A" w:rsidP="00CB12DA"/>
    <w:p w14:paraId="6082ECA3" w14:textId="19BD14F7" w:rsidR="004B1C1A" w:rsidRDefault="004B1C1A" w:rsidP="00CB12DA"/>
    <w:p w14:paraId="556C1933" w14:textId="2F0FA760" w:rsidR="004B1C1A" w:rsidRDefault="004B1C1A" w:rsidP="00CB12DA">
      <w:pPr>
        <w:rPr>
          <w:rFonts w:hint="eastAsia"/>
        </w:rPr>
      </w:pPr>
      <w:bookmarkStart w:id="0" w:name="_GoBack"/>
      <w:bookmarkEnd w:id="0"/>
    </w:p>
    <w:p w14:paraId="3BAE3293" w14:textId="7F5FF1CD" w:rsidR="004B1C1A" w:rsidRDefault="004641E7" w:rsidP="004641E7">
      <w:pPr>
        <w:pStyle w:val="10"/>
        <w:rPr>
          <w:rFonts w:hint="eastAsia"/>
        </w:rPr>
      </w:pPr>
      <w:bookmarkStart w:id="1" w:name="_Toc11320387"/>
      <w:r>
        <w:rPr>
          <w:rFonts w:hint="eastAsia"/>
        </w:rPr>
        <w:lastRenderedPageBreak/>
        <w:t>1</w:t>
      </w:r>
      <w:r>
        <w:t xml:space="preserve">. </w:t>
      </w:r>
      <w:r w:rsidR="00F6563D">
        <w:rPr>
          <w:rFonts w:hint="eastAsia"/>
        </w:rPr>
        <w:t>R</w:t>
      </w:r>
      <w:r w:rsidR="00F6563D">
        <w:t>equirement Analysis</w:t>
      </w:r>
      <w:bookmarkEnd w:id="1"/>
    </w:p>
    <w:p w14:paraId="04BEBC69" w14:textId="77777777" w:rsidR="003404AF" w:rsidRDefault="003404AF" w:rsidP="00D6189C"/>
    <w:p w14:paraId="62B70B42" w14:textId="21E55BDE" w:rsidR="00D6189C" w:rsidRDefault="00F6563D" w:rsidP="00F6563D">
      <w:proofErr w:type="spellStart"/>
      <w:r>
        <w:rPr>
          <w:rFonts w:asciiTheme="minorEastAsia" w:hAnsiTheme="minorEastAsia" w:hint="eastAsia"/>
        </w:rPr>
        <w:t>ㆍ</w:t>
      </w:r>
      <w:proofErr w:type="spellEnd"/>
      <w:r>
        <w:t>Non-member users can create an account.</w:t>
      </w:r>
    </w:p>
    <w:p w14:paraId="770222EB" w14:textId="2B5C490E" w:rsidR="00D3323B" w:rsidRDefault="00D3323B" w:rsidP="00F6563D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ㆍ</w:t>
      </w:r>
      <w:proofErr w:type="spellEnd"/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embers can log in with his(her) registered ID, PW.</w:t>
      </w:r>
    </w:p>
    <w:p w14:paraId="0E6B55C3" w14:textId="48266329" w:rsidR="00D3323B" w:rsidRDefault="00D3323B" w:rsidP="00F6563D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ㆍ</w:t>
      </w:r>
      <w:proofErr w:type="spellEnd"/>
      <w:r>
        <w:rPr>
          <w:rFonts w:asciiTheme="minorEastAsia" w:hAnsiTheme="minorEastAsia"/>
        </w:rPr>
        <w:t>All user can view the entire game list.</w:t>
      </w:r>
    </w:p>
    <w:p w14:paraId="03B6F79C" w14:textId="719149EB" w:rsidR="00D3323B" w:rsidRDefault="00D3323B" w:rsidP="00F6563D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ㆍ</w:t>
      </w:r>
      <w:proofErr w:type="spellEnd"/>
      <w:r>
        <w:rPr>
          <w:rFonts w:asciiTheme="minorEastAsia" w:hAnsiTheme="minorEastAsia"/>
        </w:rPr>
        <w:t>All user can view a list of games by genre.</w:t>
      </w:r>
    </w:p>
    <w:p w14:paraId="6DCDA5DE" w14:textId="1E79125A" w:rsidR="00D3323B" w:rsidRDefault="00D3323B" w:rsidP="00F6563D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ㆍ</w:t>
      </w:r>
      <w:proofErr w:type="spellEnd"/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ll user can search by game name on game list page.</w:t>
      </w:r>
    </w:p>
    <w:p w14:paraId="25C1D034" w14:textId="576EC4C8" w:rsidR="00D3323B" w:rsidRDefault="00D3323B" w:rsidP="00F6563D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ㆍ</w:t>
      </w:r>
      <w:proofErr w:type="spellEnd"/>
      <w:r>
        <w:rPr>
          <w:rFonts w:asciiTheme="minorEastAsia" w:hAnsiTheme="minorEastAsia" w:hint="eastAsia"/>
        </w:rPr>
        <w:t>N</w:t>
      </w:r>
      <w:r>
        <w:rPr>
          <w:rFonts w:asciiTheme="minorEastAsia" w:hAnsiTheme="minorEastAsia"/>
        </w:rPr>
        <w:t>on-member users can view 6 latest games on the main page.</w:t>
      </w:r>
    </w:p>
    <w:p w14:paraId="4F800A64" w14:textId="3203E4D0" w:rsidR="00D3323B" w:rsidRDefault="00D3323B" w:rsidP="00F6563D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ㆍ</w:t>
      </w:r>
      <w:proofErr w:type="spellEnd"/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embers can view 6 recommended new games on the main page.</w:t>
      </w:r>
    </w:p>
    <w:p w14:paraId="5A6DDB0C" w14:textId="34AD2987" w:rsidR="00D3323B" w:rsidRDefault="00D3323B" w:rsidP="00F6563D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ㆍ</w:t>
      </w:r>
      <w:proofErr w:type="spellEnd"/>
      <w:r>
        <w:rPr>
          <w:rFonts w:asciiTheme="minorEastAsia" w:hAnsiTheme="minorEastAsia"/>
        </w:rPr>
        <w:t>All user can view the game detail by clicking the game image or the game name.</w:t>
      </w:r>
    </w:p>
    <w:p w14:paraId="721EEF77" w14:textId="748F332D" w:rsidR="00D3323B" w:rsidRDefault="00D3323B" w:rsidP="00F6563D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ㆍ</w:t>
      </w:r>
      <w:proofErr w:type="spellEnd"/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ll user can compare prices by site on the game detail page.</w:t>
      </w:r>
    </w:p>
    <w:p w14:paraId="34AB49BF" w14:textId="6E277749" w:rsidR="00D3323B" w:rsidRDefault="00D3323B" w:rsidP="00F6563D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ㆍ</w:t>
      </w:r>
      <w:proofErr w:type="spellEnd"/>
      <w:r>
        <w:rPr>
          <w:rFonts w:asciiTheme="minorEastAsia" w:hAnsiTheme="minorEastAsia"/>
        </w:rPr>
        <w:t>All user can go to the game sale site by clicking the game sale site name.</w:t>
      </w:r>
    </w:p>
    <w:p w14:paraId="7B1810F8" w14:textId="6105C082" w:rsidR="00D3323B" w:rsidRDefault="00D3323B" w:rsidP="00F6563D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ㆍ</w:t>
      </w:r>
      <w:proofErr w:type="spellEnd"/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embers can bookmark their favorite games</w:t>
      </w:r>
    </w:p>
    <w:p w14:paraId="34B73848" w14:textId="46E656DE" w:rsidR="00D3323B" w:rsidRDefault="00D3323B" w:rsidP="00F6563D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ㆍ</w:t>
      </w:r>
      <w:proofErr w:type="spellEnd"/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embers can view bookmarked game list.</w:t>
      </w:r>
    </w:p>
    <w:p w14:paraId="3DB692D5" w14:textId="32E7E82C" w:rsidR="00D3323B" w:rsidRDefault="00D3323B" w:rsidP="00F6563D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ㆍ</w:t>
      </w:r>
      <w:proofErr w:type="spellEnd"/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embers can remove their games which is bookmarked</w:t>
      </w:r>
    </w:p>
    <w:p w14:paraId="05C29CE8" w14:textId="4C64DBBB" w:rsidR="00D3323B" w:rsidRPr="00D3323B" w:rsidRDefault="00D3323B" w:rsidP="00F6563D">
      <w:pPr>
        <w:rPr>
          <w:rFonts w:hint="eastAsia"/>
          <w:bCs/>
        </w:rPr>
      </w:pPr>
      <w:proofErr w:type="spellStart"/>
      <w:r>
        <w:rPr>
          <w:rFonts w:asciiTheme="minorEastAsia" w:hAnsiTheme="minorEastAsia" w:hint="eastAsia"/>
        </w:rPr>
        <w:t>ㆍ</w:t>
      </w:r>
      <w:proofErr w:type="spellEnd"/>
      <w:r>
        <w:rPr>
          <w:rFonts w:asciiTheme="minorEastAsia" w:hAnsiTheme="minorEastAsia"/>
          <w:bCs/>
        </w:rPr>
        <w:t>Members can view the game genre preference in a pie graph on my page.</w:t>
      </w:r>
    </w:p>
    <w:p w14:paraId="45799F5E" w14:textId="592BB20A" w:rsidR="00D3323B" w:rsidRPr="00D3323B" w:rsidRDefault="00D3323B" w:rsidP="00D3323B">
      <w:pPr>
        <w:rPr>
          <w:rFonts w:hint="eastAsia"/>
          <w:bCs/>
        </w:rPr>
      </w:pPr>
      <w:proofErr w:type="spellStart"/>
      <w:r>
        <w:rPr>
          <w:rFonts w:asciiTheme="minorEastAsia" w:hAnsiTheme="minorEastAsia" w:hint="eastAsia"/>
        </w:rPr>
        <w:t>ㆍ</w:t>
      </w:r>
      <w:proofErr w:type="spellEnd"/>
      <w:r>
        <w:rPr>
          <w:rFonts w:asciiTheme="minorEastAsia" w:hAnsiTheme="minorEastAsia"/>
          <w:bCs/>
        </w:rPr>
        <w:t xml:space="preserve">Members can view the game </w:t>
      </w:r>
      <w:r>
        <w:rPr>
          <w:rFonts w:asciiTheme="minorEastAsia" w:hAnsiTheme="minorEastAsia"/>
          <w:bCs/>
        </w:rPr>
        <w:t>publisher</w:t>
      </w:r>
      <w:r>
        <w:rPr>
          <w:rFonts w:asciiTheme="minorEastAsia" w:hAnsiTheme="minorEastAsia"/>
          <w:bCs/>
        </w:rPr>
        <w:t xml:space="preserve"> preference in a pie graph on my page.</w:t>
      </w:r>
    </w:p>
    <w:p w14:paraId="2F448DB7" w14:textId="645C892E" w:rsidR="00D6189C" w:rsidRDefault="00D6189C" w:rsidP="00D6189C"/>
    <w:p w14:paraId="4D079CCD" w14:textId="38173E50" w:rsidR="001D0729" w:rsidRDefault="001D0729" w:rsidP="00D6189C"/>
    <w:p w14:paraId="6EBE54BB" w14:textId="37633DE2" w:rsidR="001D0729" w:rsidRDefault="001D0729" w:rsidP="00D6189C"/>
    <w:p w14:paraId="7549CEF4" w14:textId="73787762" w:rsidR="001D0729" w:rsidRDefault="001D0729" w:rsidP="00D6189C"/>
    <w:p w14:paraId="7ABD3EC8" w14:textId="77777777" w:rsidR="001D0729" w:rsidRPr="00D3323B" w:rsidRDefault="001D0729" w:rsidP="00D6189C">
      <w:pPr>
        <w:rPr>
          <w:rFonts w:hint="eastAsia"/>
        </w:rPr>
      </w:pPr>
    </w:p>
    <w:p w14:paraId="5E2448CE" w14:textId="5D1AA22E" w:rsidR="00D6189C" w:rsidRDefault="00D6189C" w:rsidP="00D6189C">
      <w:pPr>
        <w:pStyle w:val="10"/>
      </w:pPr>
      <w:bookmarkStart w:id="2" w:name="_Toc11320388"/>
      <w:r>
        <w:rPr>
          <w:rFonts w:hint="eastAsia"/>
        </w:rPr>
        <w:lastRenderedPageBreak/>
        <w:t>2</w:t>
      </w:r>
      <w:r>
        <w:t xml:space="preserve">. </w:t>
      </w:r>
      <w:r w:rsidR="00810BED">
        <w:t>Crawler</w:t>
      </w:r>
      <w:bookmarkEnd w:id="2"/>
    </w:p>
    <w:p w14:paraId="4D1419D6" w14:textId="77777777" w:rsidR="00BF48C0" w:rsidRDefault="00BF48C0" w:rsidP="00BF48C0"/>
    <w:p w14:paraId="6D4CB60C" w14:textId="00AF34F0" w:rsidR="0073185C" w:rsidRPr="00BF48C0" w:rsidRDefault="00810BED" w:rsidP="00BF48C0">
      <w:pPr>
        <w:pStyle w:val="af4"/>
        <w:numPr>
          <w:ilvl w:val="0"/>
          <w:numId w:val="40"/>
        </w:numPr>
        <w:rPr>
          <w:color w:val="0070C0"/>
        </w:rPr>
      </w:pPr>
      <w:r w:rsidRPr="00BF48C0">
        <w:rPr>
          <w:color w:val="0070C0"/>
        </w:rPr>
        <w:t>Attached file.</w:t>
      </w:r>
      <w:r w:rsidR="00BF48C0" w:rsidRPr="00BF48C0">
        <w:rPr>
          <w:color w:val="0070C0"/>
        </w:rPr>
        <w:t xml:space="preserve"> </w:t>
      </w:r>
    </w:p>
    <w:p w14:paraId="2DA513DE" w14:textId="30F80530" w:rsidR="00F74885" w:rsidRDefault="00F74885" w:rsidP="0073185C"/>
    <w:p w14:paraId="35EBDE9A" w14:textId="70A2B745" w:rsidR="00F74885" w:rsidRDefault="00F74885" w:rsidP="0073185C"/>
    <w:p w14:paraId="2D5DCA1A" w14:textId="0535ECA2" w:rsidR="00F74885" w:rsidRDefault="00F74885" w:rsidP="0073185C"/>
    <w:p w14:paraId="00C3C039" w14:textId="2B06D19F" w:rsidR="00F74885" w:rsidRDefault="00F74885" w:rsidP="0073185C"/>
    <w:p w14:paraId="3FA48E03" w14:textId="2805EE8C" w:rsidR="00F74885" w:rsidRDefault="00F74885" w:rsidP="0073185C"/>
    <w:p w14:paraId="069D2670" w14:textId="77777777" w:rsidR="00F74885" w:rsidRDefault="00F74885" w:rsidP="0073185C"/>
    <w:p w14:paraId="5E245657" w14:textId="560E703B" w:rsidR="0073185C" w:rsidRDefault="0073185C" w:rsidP="0073185C">
      <w:pPr>
        <w:pStyle w:val="10"/>
      </w:pPr>
      <w:bookmarkStart w:id="3" w:name="_Toc11320389"/>
      <w:r>
        <w:rPr>
          <w:rFonts w:hint="eastAsia"/>
        </w:rPr>
        <w:t>3</w:t>
      </w:r>
      <w:r>
        <w:t xml:space="preserve">. </w:t>
      </w:r>
      <w:r w:rsidR="00E57D8B">
        <w:t>MongoDB storage</w:t>
      </w:r>
      <w:bookmarkEnd w:id="3"/>
    </w:p>
    <w:p w14:paraId="109E812D" w14:textId="2BCE568B" w:rsidR="004675FD" w:rsidRDefault="004675FD" w:rsidP="000A550C"/>
    <w:p w14:paraId="783E1E51" w14:textId="00723101" w:rsidR="00E57D8B" w:rsidRDefault="00E57D8B" w:rsidP="00E57D8B">
      <w:pPr>
        <w:pStyle w:val="af4"/>
        <w:numPr>
          <w:ilvl w:val="0"/>
          <w:numId w:val="40"/>
        </w:numPr>
        <w:rPr>
          <w:color w:val="0070C0"/>
        </w:rPr>
      </w:pPr>
      <w:r w:rsidRPr="00BF48C0">
        <w:rPr>
          <w:color w:val="0070C0"/>
        </w:rPr>
        <w:t xml:space="preserve">Attached file. </w:t>
      </w:r>
    </w:p>
    <w:p w14:paraId="37CE9468" w14:textId="204CD128" w:rsidR="00E57D8B" w:rsidRPr="00E57D8B" w:rsidRDefault="00E57D8B" w:rsidP="00E57D8B">
      <w:pPr>
        <w:rPr>
          <w:rFonts w:hint="eastAsia"/>
          <w:color w:val="000000" w:themeColor="text1"/>
        </w:rPr>
      </w:pPr>
      <w:r>
        <w:rPr>
          <w:color w:val="000000" w:themeColor="text1"/>
        </w:rPr>
        <w:t>Game Inform</w:t>
      </w:r>
    </w:p>
    <w:p w14:paraId="25DAE482" w14:textId="580123A4" w:rsidR="004675FD" w:rsidRDefault="00E57D8B" w:rsidP="000A550C">
      <w:r w:rsidRPr="00E57D8B">
        <w:drawing>
          <wp:inline distT="0" distB="0" distL="0" distR="0" wp14:anchorId="3EC13068" wp14:editId="1AD1DF5A">
            <wp:extent cx="2933702" cy="2399830"/>
            <wp:effectExtent l="0" t="0" r="0" b="0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4DB5CE14-400C-43E3-A1CF-027C5E4E52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4DB5CE14-400C-43E3-A1CF-027C5E4E52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6379" cy="2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60D3" w14:textId="7066F3FF" w:rsidR="004675FD" w:rsidRDefault="004675FD" w:rsidP="000A550C"/>
    <w:p w14:paraId="38AB6CFB" w14:textId="2380B007" w:rsidR="00F651D7" w:rsidRDefault="00F651D7" w:rsidP="000A550C"/>
    <w:p w14:paraId="1AEDC407" w14:textId="2E85FEF6" w:rsidR="00F651D7" w:rsidRDefault="00F651D7" w:rsidP="000A550C"/>
    <w:p w14:paraId="6592E29B" w14:textId="4F0C39D6" w:rsidR="00F651D7" w:rsidRDefault="00F651D7" w:rsidP="000A550C"/>
    <w:p w14:paraId="09C285BA" w14:textId="0690EE64" w:rsidR="00F651D7" w:rsidRDefault="00F651D7" w:rsidP="000A550C"/>
    <w:p w14:paraId="01162030" w14:textId="4B5A0E81" w:rsidR="00F651D7" w:rsidRDefault="00F651D7" w:rsidP="000A550C">
      <w:r>
        <w:rPr>
          <w:rFonts w:hint="eastAsia"/>
        </w:rPr>
        <w:lastRenderedPageBreak/>
        <w:t>U</w:t>
      </w:r>
      <w:r>
        <w:t>ser</w:t>
      </w:r>
    </w:p>
    <w:p w14:paraId="58EB3A10" w14:textId="3B2D3BAC" w:rsidR="00F651D7" w:rsidRDefault="00F651D7" w:rsidP="000A550C">
      <w:pPr>
        <w:rPr>
          <w:rFonts w:hint="eastAsia"/>
        </w:rPr>
      </w:pPr>
      <w:r w:rsidRPr="00F651D7">
        <w:drawing>
          <wp:inline distT="0" distB="0" distL="0" distR="0" wp14:anchorId="5157117F" wp14:editId="14471114">
            <wp:extent cx="2953162" cy="3105583"/>
            <wp:effectExtent l="0" t="0" r="0" b="0"/>
            <wp:docPr id="6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23A9BDA2-8399-442F-8F2A-88639DBD9C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23A9BDA2-8399-442F-8F2A-88639DBD9C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60C9" w14:textId="5070CDD8" w:rsidR="004675FD" w:rsidRDefault="004675FD" w:rsidP="000A550C"/>
    <w:p w14:paraId="1295B49C" w14:textId="143E6FAF" w:rsidR="004675FD" w:rsidRDefault="004675FD" w:rsidP="000A550C"/>
    <w:p w14:paraId="3A4F4A17" w14:textId="0EDA3311" w:rsidR="004675FD" w:rsidRDefault="004675FD" w:rsidP="000A550C"/>
    <w:p w14:paraId="63E5DD6E" w14:textId="046C9F07" w:rsidR="004675FD" w:rsidRDefault="004675FD" w:rsidP="000A550C"/>
    <w:p w14:paraId="561D8FC1" w14:textId="1DAEB452" w:rsidR="004675FD" w:rsidRDefault="004675FD" w:rsidP="000A550C"/>
    <w:p w14:paraId="52486B9B" w14:textId="1FC37DEA" w:rsidR="00E33F32" w:rsidRDefault="00E33F32" w:rsidP="000A550C"/>
    <w:p w14:paraId="29C22C23" w14:textId="6C575B5F" w:rsidR="00E33F32" w:rsidRDefault="00E33F32" w:rsidP="000A550C"/>
    <w:p w14:paraId="6E59304A" w14:textId="74164DCC" w:rsidR="00E33F32" w:rsidRDefault="00E33F32" w:rsidP="000A550C"/>
    <w:p w14:paraId="16B37104" w14:textId="19D37D25" w:rsidR="00E33F32" w:rsidRDefault="00E33F32" w:rsidP="000A550C"/>
    <w:p w14:paraId="6174B03C" w14:textId="396BE1B3" w:rsidR="00E33F32" w:rsidRDefault="00E33F32" w:rsidP="000A550C"/>
    <w:p w14:paraId="7ABE5482" w14:textId="7CA25317" w:rsidR="00E33F32" w:rsidRDefault="00E33F32" w:rsidP="000A550C"/>
    <w:p w14:paraId="7A5A9489" w14:textId="69D0D5AD" w:rsidR="00E33F32" w:rsidRDefault="00E33F32" w:rsidP="000A550C"/>
    <w:p w14:paraId="0BA24F7A" w14:textId="0CB3DDB6" w:rsidR="00E33F32" w:rsidRDefault="00E33F32" w:rsidP="000A550C"/>
    <w:p w14:paraId="6B4D3E65" w14:textId="15527CF5" w:rsidR="00E33F32" w:rsidRDefault="00E33F32" w:rsidP="000A550C"/>
    <w:p w14:paraId="18908BE9" w14:textId="77777777" w:rsidR="00E33F32" w:rsidRDefault="00E33F32" w:rsidP="000A550C">
      <w:pPr>
        <w:rPr>
          <w:rFonts w:hint="eastAsia"/>
        </w:rPr>
      </w:pPr>
    </w:p>
    <w:p w14:paraId="51386E36" w14:textId="0500F714" w:rsidR="004675FD" w:rsidRDefault="004675FD" w:rsidP="004675FD">
      <w:pPr>
        <w:pStyle w:val="10"/>
      </w:pPr>
      <w:bookmarkStart w:id="4" w:name="_Toc11320390"/>
      <w:r>
        <w:rPr>
          <w:rFonts w:hint="eastAsia"/>
        </w:rPr>
        <w:lastRenderedPageBreak/>
        <w:t>4</w:t>
      </w:r>
      <w:r>
        <w:t xml:space="preserve">. </w:t>
      </w:r>
      <w:r w:rsidR="00E33F32">
        <w:t>Queries</w:t>
      </w:r>
      <w:bookmarkEnd w:id="4"/>
    </w:p>
    <w:p w14:paraId="11137FF4" w14:textId="321974E6" w:rsidR="00E33F32" w:rsidRDefault="00E33F32" w:rsidP="00E33F32"/>
    <w:p w14:paraId="15A667C2" w14:textId="153727BC" w:rsidR="006B49FA" w:rsidRDefault="006B49FA" w:rsidP="00735F82">
      <w:pPr>
        <w:pStyle w:val="3"/>
      </w:pPr>
      <w:bookmarkStart w:id="5" w:name="_Toc11320391"/>
      <w:r>
        <w:rPr>
          <w:rFonts w:hint="eastAsia"/>
        </w:rPr>
        <w:t>M</w:t>
      </w:r>
      <w:r>
        <w:t>ain page</w:t>
      </w:r>
      <w:bookmarkEnd w:id="5"/>
    </w:p>
    <w:p w14:paraId="7FFC08D2" w14:textId="77777777" w:rsidR="006B49FA" w:rsidRDefault="006B49FA" w:rsidP="00E33F32"/>
    <w:p w14:paraId="60812218" w14:textId="023263B8" w:rsidR="006B49FA" w:rsidRDefault="006B49FA" w:rsidP="00E33F32">
      <w:r>
        <w:t>1. Non-member</w:t>
      </w:r>
    </w:p>
    <w:p w14:paraId="5CAF7223" w14:textId="167E01DB" w:rsidR="006B49FA" w:rsidRDefault="006B49FA" w:rsidP="00E33F32">
      <w:r w:rsidRPr="006B49FA">
        <w:drawing>
          <wp:inline distT="0" distB="0" distL="0" distR="0" wp14:anchorId="0AE27943" wp14:editId="2D52AF85">
            <wp:extent cx="3305636" cy="190527"/>
            <wp:effectExtent l="0" t="0" r="0" b="0"/>
            <wp:docPr id="2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30C65199-B785-42F0-88EE-6D148595FF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>
                      <a:extLst>
                        <a:ext uri="{FF2B5EF4-FFF2-40B4-BE49-F238E27FC236}">
                          <a16:creationId xmlns:a16="http://schemas.microsoft.com/office/drawing/2014/main" id="{30C65199-B785-42F0-88EE-6D148595FF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EC39" w14:textId="1DE1A30F" w:rsidR="006B49FA" w:rsidRDefault="006B49FA" w:rsidP="00E33F32">
      <w:r>
        <w:rPr>
          <w:rFonts w:hint="eastAsia"/>
        </w:rPr>
        <w:t>2</w:t>
      </w:r>
      <w:r>
        <w:t>. Member</w:t>
      </w:r>
    </w:p>
    <w:p w14:paraId="74392CD8" w14:textId="4CF030A7" w:rsidR="006B49FA" w:rsidRPr="00E33F32" w:rsidRDefault="006B49FA" w:rsidP="00E33F32">
      <w:pPr>
        <w:rPr>
          <w:rFonts w:hint="eastAsia"/>
        </w:rPr>
      </w:pPr>
      <w:r w:rsidRPr="006B49FA">
        <w:drawing>
          <wp:inline distT="0" distB="0" distL="0" distR="0" wp14:anchorId="358753E1" wp14:editId="23A9B715">
            <wp:extent cx="4372585" cy="933580"/>
            <wp:effectExtent l="0" t="0" r="9525" b="0"/>
            <wp:docPr id="3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34332439-8B63-4A9B-B5B5-AFD627D7E5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34332439-8B63-4A9B-B5B5-AFD627D7E5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8462" w14:textId="44A62B7B" w:rsidR="00727264" w:rsidRDefault="00727264" w:rsidP="00727264"/>
    <w:p w14:paraId="35DEE4FA" w14:textId="6F278F01" w:rsidR="006B49FA" w:rsidRDefault="006B49FA" w:rsidP="00727264">
      <w:pPr>
        <w:rPr>
          <w:rFonts w:hint="eastAsia"/>
        </w:rPr>
      </w:pPr>
      <w:r w:rsidRPr="006B49FA">
        <w:drawing>
          <wp:inline distT="0" distB="0" distL="0" distR="0" wp14:anchorId="5BA60482" wp14:editId="35A1F267">
            <wp:extent cx="5732145" cy="242570"/>
            <wp:effectExtent l="0" t="0" r="0" b="0"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4E3950C6-DBB0-4FA6-AD17-9324AE7FDB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4E3950C6-DBB0-4FA6-AD17-9324AE7FDB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F4BE" w14:textId="4A7A0259" w:rsidR="00727264" w:rsidRDefault="00727264" w:rsidP="00727264"/>
    <w:p w14:paraId="45B8EFA4" w14:textId="2CC30D43" w:rsidR="00735F82" w:rsidRDefault="00735F82" w:rsidP="00727264"/>
    <w:p w14:paraId="51E09A8E" w14:textId="20314AD7" w:rsidR="00735F82" w:rsidRDefault="00735F82" w:rsidP="00735F82">
      <w:pPr>
        <w:pStyle w:val="3"/>
      </w:pPr>
      <w:bookmarkStart w:id="6" w:name="_Toc11320392"/>
      <w:r>
        <w:rPr>
          <w:rFonts w:hint="eastAsia"/>
        </w:rPr>
        <w:t>G</w:t>
      </w:r>
      <w:r>
        <w:t>ame list</w:t>
      </w:r>
      <w:bookmarkEnd w:id="6"/>
    </w:p>
    <w:p w14:paraId="1E10E290" w14:textId="77777777" w:rsidR="00735F82" w:rsidRPr="00735F82" w:rsidRDefault="00735F82" w:rsidP="00735F82">
      <w:pPr>
        <w:rPr>
          <w:rFonts w:hint="eastAsia"/>
        </w:rPr>
      </w:pPr>
    </w:p>
    <w:p w14:paraId="19ED9510" w14:textId="08D07A98" w:rsidR="00735F82" w:rsidRDefault="00735F82" w:rsidP="00735F82">
      <w:r w:rsidRPr="00735F82">
        <w:drawing>
          <wp:inline distT="0" distB="0" distL="0" distR="0" wp14:anchorId="7E022A19" wp14:editId="11E7D8F1">
            <wp:extent cx="5732145" cy="180340"/>
            <wp:effectExtent l="0" t="0" r="0" b="0"/>
            <wp:docPr id="9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D368E0AB-2936-4091-894C-6245A3E3DB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>
                      <a:extLst>
                        <a:ext uri="{FF2B5EF4-FFF2-40B4-BE49-F238E27FC236}">
                          <a16:creationId xmlns:a16="http://schemas.microsoft.com/office/drawing/2014/main" id="{D368E0AB-2936-4091-894C-6245A3E3DB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C940" w14:textId="41672819" w:rsidR="00735F82" w:rsidRDefault="00735F82" w:rsidP="00735F82"/>
    <w:p w14:paraId="1897D012" w14:textId="2603B17C" w:rsidR="00735F82" w:rsidRDefault="00735F82" w:rsidP="00735F82">
      <w:pPr>
        <w:pStyle w:val="3"/>
      </w:pPr>
      <w:bookmarkStart w:id="7" w:name="_Toc11320393"/>
      <w:r>
        <w:rPr>
          <w:rFonts w:hint="eastAsia"/>
        </w:rPr>
        <w:t>G</w:t>
      </w:r>
      <w:r>
        <w:t>ame list</w:t>
      </w:r>
      <w:r>
        <w:t xml:space="preserve"> by genre</w:t>
      </w:r>
      <w:bookmarkEnd w:id="7"/>
    </w:p>
    <w:p w14:paraId="76BCB4EA" w14:textId="4075712A" w:rsidR="00735F82" w:rsidRDefault="00735F82" w:rsidP="00735F82"/>
    <w:p w14:paraId="74833158" w14:textId="24D69200" w:rsidR="00735F82" w:rsidRDefault="00735F82" w:rsidP="00735F82">
      <w:r w:rsidRPr="00735F82">
        <w:drawing>
          <wp:inline distT="0" distB="0" distL="0" distR="0" wp14:anchorId="56751E43" wp14:editId="6E1C2E26">
            <wp:extent cx="5732145" cy="151130"/>
            <wp:effectExtent l="0" t="0" r="0" b="0"/>
            <wp:docPr id="13" name="그림 12">
              <a:extLst xmlns:a="http://schemas.openxmlformats.org/drawingml/2006/main">
                <a:ext uri="{FF2B5EF4-FFF2-40B4-BE49-F238E27FC236}">
                  <a16:creationId xmlns:a16="http://schemas.microsoft.com/office/drawing/2014/main" id="{201D82CB-5869-44F9-93B0-FBAD8EA567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2">
                      <a:extLst>
                        <a:ext uri="{FF2B5EF4-FFF2-40B4-BE49-F238E27FC236}">
                          <a16:creationId xmlns:a16="http://schemas.microsoft.com/office/drawing/2014/main" id="{201D82CB-5869-44F9-93B0-FBAD8EA567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0404" w14:textId="58AFF23F" w:rsidR="00735F82" w:rsidRDefault="00735F82" w:rsidP="00735F82"/>
    <w:p w14:paraId="70ED4249" w14:textId="7285B5F2" w:rsidR="00735F82" w:rsidRDefault="00735F82" w:rsidP="00735F82">
      <w:pPr>
        <w:pStyle w:val="3"/>
      </w:pPr>
      <w:bookmarkStart w:id="8" w:name="_Toc11320394"/>
      <w:r>
        <w:rPr>
          <w:rFonts w:hint="eastAsia"/>
        </w:rPr>
        <w:t>B</w:t>
      </w:r>
      <w:r>
        <w:t>ookmark</w:t>
      </w:r>
      <w:bookmarkEnd w:id="8"/>
    </w:p>
    <w:p w14:paraId="0EA1F04A" w14:textId="77777777" w:rsidR="00735F82" w:rsidRPr="00735F82" w:rsidRDefault="00735F82" w:rsidP="00735F82">
      <w:pPr>
        <w:rPr>
          <w:rFonts w:hint="eastAsia"/>
        </w:rPr>
      </w:pPr>
    </w:p>
    <w:p w14:paraId="2D7A1E86" w14:textId="6D909DA5" w:rsidR="00735F82" w:rsidRDefault="00735F82" w:rsidP="00735F82">
      <w:r w:rsidRPr="00735F82">
        <w:drawing>
          <wp:inline distT="0" distB="0" distL="0" distR="0" wp14:anchorId="6389DAC8" wp14:editId="4A50C210">
            <wp:extent cx="5732145" cy="172085"/>
            <wp:effectExtent l="0" t="0" r="0" b="0"/>
            <wp:docPr id="19" name="그림 18">
              <a:extLst xmlns:a="http://schemas.openxmlformats.org/drawingml/2006/main">
                <a:ext uri="{FF2B5EF4-FFF2-40B4-BE49-F238E27FC236}">
                  <a16:creationId xmlns:a16="http://schemas.microsoft.com/office/drawing/2014/main" id="{08E08A73-B5BA-4848-A5AC-2A4A3898B4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8">
                      <a:extLst>
                        <a:ext uri="{FF2B5EF4-FFF2-40B4-BE49-F238E27FC236}">
                          <a16:creationId xmlns:a16="http://schemas.microsoft.com/office/drawing/2014/main" id="{08E08A73-B5BA-4848-A5AC-2A4A3898B4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B5F4" w14:textId="7EFB0F83" w:rsidR="008473C4" w:rsidRDefault="008473C4" w:rsidP="00735F82">
      <w:r w:rsidRPr="008473C4">
        <w:drawing>
          <wp:inline distT="0" distB="0" distL="0" distR="0" wp14:anchorId="008F10D3" wp14:editId="12169288">
            <wp:extent cx="5732145" cy="579755"/>
            <wp:effectExtent l="0" t="0" r="0" b="0"/>
            <wp:docPr id="21" name="그림 20">
              <a:extLst xmlns:a="http://schemas.openxmlformats.org/drawingml/2006/main">
                <a:ext uri="{FF2B5EF4-FFF2-40B4-BE49-F238E27FC236}">
                  <a16:creationId xmlns:a16="http://schemas.microsoft.com/office/drawing/2014/main" id="{B96A906F-E672-45D4-8EF2-8CB20B4821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0">
                      <a:extLst>
                        <a:ext uri="{FF2B5EF4-FFF2-40B4-BE49-F238E27FC236}">
                          <a16:creationId xmlns:a16="http://schemas.microsoft.com/office/drawing/2014/main" id="{B96A906F-E672-45D4-8EF2-8CB20B4821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F95D" w14:textId="34291889" w:rsidR="008473C4" w:rsidRDefault="00170062" w:rsidP="00170062">
      <w:pPr>
        <w:pStyle w:val="3"/>
      </w:pPr>
      <w:bookmarkStart w:id="9" w:name="_Toc11320395"/>
      <w:r>
        <w:rPr>
          <w:rFonts w:hint="eastAsia"/>
        </w:rPr>
        <w:lastRenderedPageBreak/>
        <w:t>G</w:t>
      </w:r>
      <w:r>
        <w:t>ame Detail</w:t>
      </w:r>
      <w:bookmarkEnd w:id="9"/>
    </w:p>
    <w:p w14:paraId="279F206E" w14:textId="77777777" w:rsidR="00170062" w:rsidRPr="00170062" w:rsidRDefault="00170062" w:rsidP="00170062">
      <w:pPr>
        <w:rPr>
          <w:rFonts w:hint="eastAsia"/>
        </w:rPr>
      </w:pPr>
    </w:p>
    <w:p w14:paraId="56C123EA" w14:textId="1EABDB94" w:rsidR="008473C4" w:rsidRDefault="00170062" w:rsidP="00735F82">
      <w:r w:rsidRPr="00170062">
        <w:drawing>
          <wp:inline distT="0" distB="0" distL="0" distR="0" wp14:anchorId="0B0328FB" wp14:editId="1347E434">
            <wp:extent cx="3858163" cy="219106"/>
            <wp:effectExtent l="0" t="0" r="0" b="9525"/>
            <wp:docPr id="12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8C9AA43C-7F5F-4A20-9BAE-7754466A9B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8C9AA43C-7F5F-4A20-9BAE-7754466A9B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7869" w14:textId="69E94890" w:rsidR="00170062" w:rsidRDefault="009438E7" w:rsidP="00735F82">
      <w:r w:rsidRPr="009438E7">
        <w:drawing>
          <wp:inline distT="0" distB="0" distL="0" distR="0" wp14:anchorId="3591A30A" wp14:editId="799F8F17">
            <wp:extent cx="5732145" cy="139763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FF31" w14:textId="0DA26A87" w:rsidR="00170062" w:rsidRDefault="00170062" w:rsidP="00735F82">
      <w:r w:rsidRPr="00170062">
        <w:drawing>
          <wp:inline distT="0" distB="0" distL="0" distR="0" wp14:anchorId="07A04E80" wp14:editId="2BF02DC9">
            <wp:extent cx="4420217" cy="152421"/>
            <wp:effectExtent l="0" t="0" r="0" b="0"/>
            <wp:docPr id="7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1319D43C-68A6-4982-81EA-9C0B058646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1319D43C-68A6-4982-81EA-9C0B058646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7744" w14:textId="5E5851B6" w:rsidR="00170062" w:rsidRDefault="00170062" w:rsidP="00735F82"/>
    <w:p w14:paraId="7D43A322" w14:textId="0D9E9839" w:rsidR="00170062" w:rsidRDefault="00170062" w:rsidP="00170062">
      <w:pPr>
        <w:pStyle w:val="3"/>
      </w:pPr>
      <w:bookmarkStart w:id="10" w:name="_Toc11320396"/>
      <w:r>
        <w:rPr>
          <w:rFonts w:hint="eastAsia"/>
        </w:rPr>
        <w:t>M</w:t>
      </w:r>
      <w:r>
        <w:t>y page</w:t>
      </w:r>
      <w:bookmarkEnd w:id="10"/>
    </w:p>
    <w:p w14:paraId="18426EEB" w14:textId="77777777" w:rsidR="001D630C" w:rsidRPr="001D630C" w:rsidRDefault="001D630C" w:rsidP="001D630C">
      <w:pPr>
        <w:rPr>
          <w:rFonts w:hint="eastAsia"/>
        </w:rPr>
      </w:pPr>
    </w:p>
    <w:p w14:paraId="535666DF" w14:textId="62E37DF5" w:rsidR="00170062" w:rsidRDefault="00170062" w:rsidP="00170062">
      <w:r w:rsidRPr="00170062">
        <w:drawing>
          <wp:inline distT="0" distB="0" distL="0" distR="0" wp14:anchorId="6CB4561E" wp14:editId="5D58B143">
            <wp:extent cx="4591691" cy="152421"/>
            <wp:effectExtent l="0" t="0" r="0" b="0"/>
            <wp:docPr id="20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470C3B3D-034B-49FC-87FD-B917F66C80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470C3B3D-034B-49FC-87FD-B917F66C80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1E7C" w14:textId="491F0FF9" w:rsidR="00E0286F" w:rsidRDefault="00E0286F" w:rsidP="00170062"/>
    <w:p w14:paraId="47B4937B" w14:textId="758AAF38" w:rsidR="00E0286F" w:rsidRDefault="00E0286F" w:rsidP="00170062"/>
    <w:p w14:paraId="6470F9DE" w14:textId="741C5A54" w:rsidR="00E0286F" w:rsidRDefault="00E0286F" w:rsidP="00E0286F">
      <w:pPr>
        <w:pStyle w:val="10"/>
      </w:pPr>
      <w:bookmarkStart w:id="11" w:name="_Toc11320397"/>
      <w:r>
        <w:rPr>
          <w:rFonts w:hint="eastAsia"/>
        </w:rPr>
        <w:t>5</w:t>
      </w:r>
      <w:r>
        <w:t>. Source code</w:t>
      </w:r>
      <w:bookmarkEnd w:id="11"/>
    </w:p>
    <w:p w14:paraId="7EC23AC7" w14:textId="31476B51" w:rsidR="00E0286F" w:rsidRDefault="00E0286F" w:rsidP="00E0286F"/>
    <w:p w14:paraId="42C77913" w14:textId="797C9395" w:rsidR="00E0286F" w:rsidRPr="00E0286F" w:rsidRDefault="00E0286F" w:rsidP="00E0286F">
      <w:pPr>
        <w:pStyle w:val="af4"/>
        <w:numPr>
          <w:ilvl w:val="0"/>
          <w:numId w:val="40"/>
        </w:numPr>
        <w:rPr>
          <w:rFonts w:hint="eastAsia"/>
        </w:rPr>
      </w:pPr>
      <w:r w:rsidRPr="00BF48C0">
        <w:rPr>
          <w:color w:val="0070C0"/>
        </w:rPr>
        <w:t xml:space="preserve">Attached file. </w:t>
      </w:r>
    </w:p>
    <w:sectPr w:rsidR="00E0286F" w:rsidRPr="00E0286F">
      <w:headerReference w:type="even" r:id="rId24"/>
      <w:headerReference w:type="default" r:id="rId25"/>
      <w:footerReference w:type="even" r:id="rId26"/>
      <w:footerReference w:type="default" r:id="rId27"/>
      <w:pgSz w:w="11907" w:h="16839"/>
      <w:pgMar w:top="1418" w:right="1440" w:bottom="1440" w:left="1440" w:header="851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188EC" w14:textId="77777777" w:rsidR="002136AF" w:rsidRDefault="002136AF">
      <w:r>
        <w:separator/>
      </w:r>
    </w:p>
    <w:p w14:paraId="68AE8905" w14:textId="77777777" w:rsidR="002136AF" w:rsidRDefault="002136AF"/>
    <w:p w14:paraId="0ACB6301" w14:textId="77777777" w:rsidR="002136AF" w:rsidRDefault="002136AF"/>
    <w:p w14:paraId="37A1DD34" w14:textId="77777777" w:rsidR="002136AF" w:rsidRDefault="002136AF"/>
    <w:p w14:paraId="57AFE470" w14:textId="77777777" w:rsidR="002136AF" w:rsidRDefault="002136AF"/>
  </w:endnote>
  <w:endnote w:type="continuationSeparator" w:id="0">
    <w:p w14:paraId="2CE2F942" w14:textId="77777777" w:rsidR="002136AF" w:rsidRDefault="002136AF">
      <w:r>
        <w:continuationSeparator/>
      </w:r>
    </w:p>
    <w:p w14:paraId="1A811F1D" w14:textId="77777777" w:rsidR="002136AF" w:rsidRDefault="002136AF"/>
    <w:p w14:paraId="66934F9C" w14:textId="77777777" w:rsidR="002136AF" w:rsidRDefault="002136AF"/>
    <w:p w14:paraId="3C61F6BA" w14:textId="77777777" w:rsidR="002136AF" w:rsidRDefault="002136AF"/>
    <w:p w14:paraId="15431C5C" w14:textId="77777777" w:rsidR="002136AF" w:rsidRDefault="002136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2E0D5" w14:textId="77777777" w:rsidR="00654679" w:rsidRDefault="00654679">
    <w:pPr>
      <w:jc w:val="right"/>
    </w:pPr>
  </w:p>
  <w:p w14:paraId="533820CC" w14:textId="77777777" w:rsidR="00654679" w:rsidRDefault="00A02D96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  <w:lang w:val="ko-KR"/>
      </w:rPr>
      <w:t>2</w:t>
    </w:r>
    <w:r>
      <w:rPr>
        <w:noProof/>
        <w:lang w:val="ko-KR"/>
      </w:rPr>
      <w:fldChar w:fldCharType="end"/>
    </w:r>
    <w:r>
      <w:rPr>
        <w:lang w:val="ko-KR"/>
      </w:rPr>
      <w:t xml:space="preserve"> </w:t>
    </w:r>
    <w:r>
      <w:rPr>
        <w:color w:val="A04DA3" w:themeColor="accent3"/>
      </w:rPr>
      <w:sym w:font="Wingdings 2" w:char="F097"/>
    </w:r>
    <w:r>
      <w:rPr>
        <w:lang w:val="ko-KR"/>
      </w:rPr>
      <w:t xml:space="preserve"> </w:t>
    </w:r>
  </w:p>
  <w:p w14:paraId="2B4F0EA6" w14:textId="77777777" w:rsidR="00654679" w:rsidRDefault="002136AF">
    <w:pPr>
      <w:jc w:val="right"/>
    </w:pPr>
    <w:r>
      <w:pict w14:anchorId="266CB252">
        <v:group id="_x0000_s2071" style="width:183.3pt;height:3.55pt;mso-wrap-distance-left:0;mso-wrap-distance-right:0;mso-position-horizontal-relative:char;mso-position-vertical-relative:line" coordorigin="7606,15084" coordsize="3666,71" wrapcoords="5400 -4320 -89 12960 -89 17280 21689 17280 21689 -4320 5400 -4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2" type="#_x0000_t32" style="position:absolute;left:8548;top:15084;width:2723;height:0;rotation:180" o:connectortype="straight" strokecolor="#438086 [3205]" strokeweight="1.5pt"/>
          <v:shape id="_x0000_s2073" type="#_x0000_t32" style="position:absolute;left:7606;top:15155;width:3666;height:0;rotation:180" o:connectortype="straight" strokecolor="#438086 [3205]" strokeweight=".25pt"/>
          <w10:wrap anchorx="margin"/>
          <w10:anchorlock/>
        </v:group>
      </w:pict>
    </w:r>
  </w:p>
  <w:p w14:paraId="12F1B64C" w14:textId="77777777" w:rsidR="00654679" w:rsidRDefault="00654679">
    <w:pPr>
      <w:pStyle w:val="af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296A6" w14:textId="77777777" w:rsidR="00654679" w:rsidRDefault="00654679">
    <w:pPr>
      <w:jc w:val="right"/>
    </w:pPr>
  </w:p>
  <w:p w14:paraId="782A1E5E" w14:textId="77777777" w:rsidR="00654679" w:rsidRDefault="00A02D96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  <w:lang w:val="ko-KR"/>
      </w:rPr>
      <w:t>1</w:t>
    </w:r>
    <w:r>
      <w:rPr>
        <w:noProof/>
        <w:lang w:val="ko-KR"/>
      </w:rPr>
      <w:fldChar w:fldCharType="end"/>
    </w:r>
    <w:r>
      <w:rPr>
        <w:lang w:val="ko-KR"/>
      </w:rPr>
      <w:t xml:space="preserve"> </w:t>
    </w:r>
    <w:r>
      <w:rPr>
        <w:color w:val="A04DA3" w:themeColor="accent3"/>
      </w:rPr>
      <w:sym w:font="Wingdings 2" w:char="F097"/>
    </w:r>
    <w:r>
      <w:rPr>
        <w:lang w:val="ko-KR"/>
      </w:rPr>
      <w:t xml:space="preserve"> </w:t>
    </w:r>
  </w:p>
  <w:p w14:paraId="02DBE19B" w14:textId="77777777" w:rsidR="00654679" w:rsidRDefault="002136AF">
    <w:pPr>
      <w:jc w:val="right"/>
    </w:pPr>
    <w:r>
      <w:pict w14:anchorId="656E7FDA">
        <v:group id="_x0000_s2068" style="width:183.3pt;height:3.55pt;mso-wrap-distance-left:0;mso-wrap-distance-right:0;mso-position-horizontal-relative:char;mso-position-vertical-relative:line" coordorigin="7606,15084" coordsize="3666,71" wrapcoords="5400 -4320 -89 12960 -89 17280 21689 17280 21689 -4320 5400 -4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9" type="#_x0000_t32" style="position:absolute;left:8548;top:15084;width:2723;height:0;rotation:180" o:connectortype="straight" strokecolor="#438086 [3205]" strokeweight="1.5pt"/>
          <v:shape id="_x0000_s2070" type="#_x0000_t32" style="position:absolute;left:7606;top:15155;width:3666;height:0;rotation:180" o:connectortype="straight" strokecolor="#438086 [3205]" strokeweight=".25pt"/>
          <w10:wrap anchorx="margin"/>
          <w10:anchorlock/>
        </v:group>
      </w:pict>
    </w:r>
  </w:p>
  <w:p w14:paraId="486AA8B0" w14:textId="77777777" w:rsidR="00654679" w:rsidRDefault="00654679">
    <w:pPr>
      <w:pStyle w:val="af5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B3B84" w14:textId="77777777" w:rsidR="002136AF" w:rsidRDefault="002136AF">
      <w:r>
        <w:separator/>
      </w:r>
    </w:p>
    <w:p w14:paraId="556701BB" w14:textId="77777777" w:rsidR="002136AF" w:rsidRDefault="002136AF"/>
    <w:p w14:paraId="6BBA4769" w14:textId="77777777" w:rsidR="002136AF" w:rsidRDefault="002136AF"/>
    <w:p w14:paraId="6452773C" w14:textId="77777777" w:rsidR="002136AF" w:rsidRDefault="002136AF"/>
    <w:p w14:paraId="4AB52ECF" w14:textId="77777777" w:rsidR="002136AF" w:rsidRDefault="002136AF"/>
  </w:footnote>
  <w:footnote w:type="continuationSeparator" w:id="0">
    <w:p w14:paraId="3ACB0CBF" w14:textId="77777777" w:rsidR="002136AF" w:rsidRDefault="002136AF">
      <w:r>
        <w:continuationSeparator/>
      </w:r>
    </w:p>
    <w:p w14:paraId="1AB4BD07" w14:textId="77777777" w:rsidR="002136AF" w:rsidRDefault="002136AF"/>
    <w:p w14:paraId="22C46D84" w14:textId="77777777" w:rsidR="002136AF" w:rsidRDefault="002136AF"/>
    <w:p w14:paraId="64AA2EBA" w14:textId="77777777" w:rsidR="002136AF" w:rsidRDefault="002136AF"/>
    <w:p w14:paraId="6FCF843D" w14:textId="77777777" w:rsidR="002136AF" w:rsidRDefault="002136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58D3D18A" w14:textId="4812EDBE" w:rsidR="00654679" w:rsidRDefault="007E7413">
        <w:pPr>
          <w:pStyle w:val="af0"/>
          <w:pBdr>
            <w:bottom w:val="single" w:sz="4" w:space="0" w:color="auto"/>
          </w:pBdr>
        </w:pPr>
        <w:r>
          <w:t xml:space="preserve">2014041030 - </w:t>
        </w:r>
        <w:r w:rsidR="000D2104">
          <w:t>손광호</w:t>
        </w:r>
      </w:p>
    </w:sdtContent>
  </w:sdt>
  <w:p w14:paraId="511A72F3" w14:textId="77777777" w:rsidR="00654679" w:rsidRDefault="00654679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00E55" w14:textId="6B39CDA0" w:rsidR="00654679" w:rsidRDefault="00A224AD">
    <w:pPr>
      <w:pStyle w:val="af0"/>
      <w:pBdr>
        <w:bottom w:val="single" w:sz="4" w:space="0" w:color="auto"/>
      </w:pBdr>
      <w:jc w:val="right"/>
    </w:pPr>
    <w:proofErr w:type="spellStart"/>
    <w:r>
      <w:rPr>
        <w:rFonts w:hint="eastAsia"/>
      </w:rPr>
      <w:t>빅데이터시스템설계</w:t>
    </w:r>
    <w:proofErr w:type="spellEnd"/>
  </w:p>
  <w:p w14:paraId="53429723" w14:textId="77777777" w:rsidR="00654679" w:rsidRDefault="00654679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11A9"/>
    <w:multiLevelType w:val="multilevel"/>
    <w:tmpl w:val="33B056D0"/>
    <w:numStyleLink w:val="a"/>
  </w:abstractNum>
  <w:abstractNum w:abstractNumId="11" w15:restartNumberingAfterBreak="0">
    <w:nsid w:val="0C3168F6"/>
    <w:multiLevelType w:val="hybridMultilevel"/>
    <w:tmpl w:val="0CD8F91A"/>
    <w:lvl w:ilvl="0" w:tplc="7330539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0EDC38E4"/>
    <w:multiLevelType w:val="multilevel"/>
    <w:tmpl w:val="33B056D0"/>
    <w:numStyleLink w:val="a"/>
  </w:abstractNum>
  <w:abstractNum w:abstractNumId="13" w15:restartNumberingAfterBreak="0">
    <w:nsid w:val="124B7CF1"/>
    <w:multiLevelType w:val="multilevel"/>
    <w:tmpl w:val="7AC6A14E"/>
    <w:styleLink w:val="a0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eastAsiaTheme="minorEastAsia" w:hAnsiTheme="minorHAnsi" w:cstheme="minorBidi" w:hint="default"/>
        <w:i w:val="0"/>
        <w:color w:val="A04DA3" w:themeColor="accent3"/>
        <w:sz w:val="20"/>
        <w:szCs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4" w15:restartNumberingAfterBreak="0">
    <w:nsid w:val="13A02374"/>
    <w:multiLevelType w:val="hybridMultilevel"/>
    <w:tmpl w:val="6038BFF8"/>
    <w:lvl w:ilvl="0" w:tplc="47A84B5C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6" w15:restartNumberingAfterBreak="0">
    <w:nsid w:val="1A6C5517"/>
    <w:multiLevelType w:val="multilevel"/>
    <w:tmpl w:val="7AC6A14E"/>
    <w:numStyleLink w:val="a0"/>
  </w:abstractNum>
  <w:abstractNum w:abstractNumId="17" w15:restartNumberingAfterBreak="0">
    <w:nsid w:val="1A6D0ED7"/>
    <w:multiLevelType w:val="hybridMultilevel"/>
    <w:tmpl w:val="BCE89944"/>
    <w:lvl w:ilvl="0" w:tplc="E36E73D2">
      <w:start w:val="2"/>
      <w:numFmt w:val="bullet"/>
      <w:lvlText w:val=""/>
      <w:lvlJc w:val="left"/>
      <w:pPr>
        <w:ind w:left="1215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5" w:hanging="400"/>
      </w:pPr>
      <w:rPr>
        <w:rFonts w:ascii="Wingdings" w:hAnsi="Wingdings" w:hint="default"/>
      </w:rPr>
    </w:lvl>
  </w:abstractNum>
  <w:abstractNum w:abstractNumId="18" w15:restartNumberingAfterBreak="0">
    <w:nsid w:val="1DDE73E0"/>
    <w:multiLevelType w:val="multilevel"/>
    <w:tmpl w:val="33B056D0"/>
    <w:numStyleLink w:val="a"/>
  </w:abstractNum>
  <w:abstractNum w:abstractNumId="19" w15:restartNumberingAfterBreak="0">
    <w:nsid w:val="1ECB1AE1"/>
    <w:multiLevelType w:val="hybridMultilevel"/>
    <w:tmpl w:val="E458C0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21" w15:restartNumberingAfterBreak="0">
    <w:nsid w:val="2D136465"/>
    <w:multiLevelType w:val="hybridMultilevel"/>
    <w:tmpl w:val="37005566"/>
    <w:lvl w:ilvl="0" w:tplc="8C003E66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3D9C46A3"/>
    <w:multiLevelType w:val="multilevel"/>
    <w:tmpl w:val="33B056D0"/>
    <w:styleLink w:val="a"/>
    <w:lvl w:ilvl="0">
      <w:start w:val="1"/>
      <w:numFmt w:val="bullet"/>
      <w:pStyle w:val="1"/>
      <w:lvlText w:val=""/>
      <w:lvlJc w:val="left"/>
      <w:pPr>
        <w:ind w:left="216" w:hanging="216"/>
      </w:pPr>
      <w:rPr>
        <w:rFonts w:asciiTheme="minorHAnsi" w:eastAsiaTheme="minorEastAsia" w:hAnsi="Symbol" w:cstheme="minorBidi" w:hint="default"/>
        <w:b w:val="0"/>
        <w:i w:val="0"/>
        <w:color w:val="A04DA3" w:themeColor="accent3"/>
        <w:sz w:val="18"/>
        <w:szCs w:val="18"/>
      </w:rPr>
    </w:lvl>
    <w:lvl w:ilvl="1">
      <w:start w:val="1"/>
      <w:numFmt w:val="bullet"/>
      <w:pStyle w:val="21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31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6" w15:restartNumberingAfterBreak="0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9" w15:restartNumberingAfterBreak="0">
    <w:nsid w:val="5C8D6584"/>
    <w:multiLevelType w:val="hybridMultilevel"/>
    <w:tmpl w:val="05F01BF4"/>
    <w:lvl w:ilvl="0" w:tplc="0D467B92">
      <w:start w:val="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3E8022B"/>
    <w:multiLevelType w:val="multilevel"/>
    <w:tmpl w:val="33B056D0"/>
    <w:numStyleLink w:val="a"/>
  </w:abstractNum>
  <w:abstractNum w:abstractNumId="31" w15:restartNumberingAfterBreak="0">
    <w:nsid w:val="6F0D0B31"/>
    <w:multiLevelType w:val="multilevel"/>
    <w:tmpl w:val="7AC6A14E"/>
    <w:numStyleLink w:val="a0"/>
  </w:abstractNum>
  <w:abstractNum w:abstractNumId="32" w15:restartNumberingAfterBreak="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6740294"/>
    <w:multiLevelType w:val="multilevel"/>
    <w:tmpl w:val="33B056D0"/>
    <w:numStyleLink w:val="a"/>
  </w:abstractNum>
  <w:abstractNum w:abstractNumId="34" w15:restartNumberingAfterBreak="0">
    <w:nsid w:val="76921C5B"/>
    <w:multiLevelType w:val="multilevel"/>
    <w:tmpl w:val="33B056D0"/>
    <w:numStyleLink w:val="a"/>
  </w:abstractNum>
  <w:abstractNum w:abstractNumId="35" w15:restartNumberingAfterBreak="0">
    <w:nsid w:val="7E025C09"/>
    <w:multiLevelType w:val="multilevel"/>
    <w:tmpl w:val="33B056D0"/>
    <w:numStyleLink w:val="a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26"/>
  </w:num>
  <w:num w:numId="13">
    <w:abstractNumId w:val="27"/>
  </w:num>
  <w:num w:numId="14">
    <w:abstractNumId w:val="23"/>
  </w:num>
  <w:num w:numId="15">
    <w:abstractNumId w:val="32"/>
  </w:num>
  <w:num w:numId="16">
    <w:abstractNumId w:val="22"/>
  </w:num>
  <w:num w:numId="17">
    <w:abstractNumId w:val="25"/>
  </w:num>
  <w:num w:numId="18">
    <w:abstractNumId w:val="12"/>
  </w:num>
  <w:num w:numId="19">
    <w:abstractNumId w:val="33"/>
  </w:num>
  <w:num w:numId="20">
    <w:abstractNumId w:val="3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30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3"/>
  </w:num>
  <w:num w:numId="23">
    <w:abstractNumId w:val="31"/>
  </w:num>
  <w:num w:numId="24">
    <w:abstractNumId w:val="16"/>
  </w:num>
  <w:num w:numId="25">
    <w:abstractNumId w:val="15"/>
  </w:num>
  <w:num w:numId="26">
    <w:abstractNumId w:val="10"/>
  </w:num>
  <w:num w:numId="27">
    <w:abstractNumId w:val="35"/>
  </w:num>
  <w:num w:numId="28">
    <w:abstractNumId w:val="28"/>
  </w:num>
  <w:num w:numId="29">
    <w:abstractNumId w:val="20"/>
  </w:num>
  <w:num w:numId="30">
    <w:abstractNumId w:val="18"/>
  </w:num>
  <w:num w:numId="31">
    <w:abstractNumId w:val="18"/>
  </w:num>
  <w:num w:numId="32">
    <w:abstractNumId w:val="18"/>
  </w:num>
  <w:num w:numId="33">
    <w:abstractNumId w:val="25"/>
  </w:num>
  <w:num w:numId="34">
    <w:abstractNumId w:val="13"/>
  </w:num>
  <w:num w:numId="35">
    <w:abstractNumId w:val="21"/>
  </w:num>
  <w:num w:numId="36">
    <w:abstractNumId w:val="11"/>
  </w:num>
  <w:num w:numId="37">
    <w:abstractNumId w:val="14"/>
  </w:num>
  <w:num w:numId="38">
    <w:abstractNumId w:val="17"/>
  </w:num>
  <w:num w:numId="39">
    <w:abstractNumId w:val="19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851"/>
  <w:evenAndOddHeaders/>
  <w:drawingGridHorizontalSpacing w:val="100"/>
  <w:displayHorizontalDrawingGridEvery w:val="2"/>
  <w:characterSpacingControl w:val="doNotCompress"/>
  <w:hdrShapeDefaults>
    <o:shapedefaults v:ext="edit" spidmax="2074" fillcolor="white">
      <v:fill color="white"/>
      <o:colormru v:ext="edit" colors="#334c4f,#79b5b0,#b77851,#d1e1e3,#066,#7ea8ac,#4e767a,#293d3f"/>
    </o:shapedefaults>
    <o:shapelayout v:ext="edit">
      <o:idmap v:ext="edit" data="2"/>
      <o:rules v:ext="edit">
        <o:r id="V:Rule1" type="connector" idref="#_x0000_s2070"/>
        <o:r id="V:Rule2" type="connector" idref="#_x0000_s2072"/>
        <o:r id="V:Rule3" type="connector" idref="#_x0000_s2073"/>
        <o:r id="V:Rule4" type="connector" idref="#_x0000_s2069"/>
      </o:rules>
    </o:shapelayout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2104"/>
    <w:rsid w:val="000034B8"/>
    <w:rsid w:val="000039C3"/>
    <w:rsid w:val="00003BC4"/>
    <w:rsid w:val="000107DF"/>
    <w:rsid w:val="00013827"/>
    <w:rsid w:val="00013929"/>
    <w:rsid w:val="00013A43"/>
    <w:rsid w:val="00015AAE"/>
    <w:rsid w:val="000168AD"/>
    <w:rsid w:val="00017F3E"/>
    <w:rsid w:val="000217B3"/>
    <w:rsid w:val="00024CC7"/>
    <w:rsid w:val="00026833"/>
    <w:rsid w:val="0003097D"/>
    <w:rsid w:val="000312C7"/>
    <w:rsid w:val="000336D4"/>
    <w:rsid w:val="000336FC"/>
    <w:rsid w:val="00033B2E"/>
    <w:rsid w:val="0003489C"/>
    <w:rsid w:val="000408A6"/>
    <w:rsid w:val="00041F13"/>
    <w:rsid w:val="000543A5"/>
    <w:rsid w:val="00061CDD"/>
    <w:rsid w:val="00062117"/>
    <w:rsid w:val="00063F44"/>
    <w:rsid w:val="0006659B"/>
    <w:rsid w:val="00066D07"/>
    <w:rsid w:val="00067CB3"/>
    <w:rsid w:val="00071049"/>
    <w:rsid w:val="00071802"/>
    <w:rsid w:val="0007187F"/>
    <w:rsid w:val="00076D47"/>
    <w:rsid w:val="00080ABA"/>
    <w:rsid w:val="00082E1D"/>
    <w:rsid w:val="000847B2"/>
    <w:rsid w:val="00093996"/>
    <w:rsid w:val="00096774"/>
    <w:rsid w:val="000A3013"/>
    <w:rsid w:val="000A550C"/>
    <w:rsid w:val="000A7E4E"/>
    <w:rsid w:val="000B15D1"/>
    <w:rsid w:val="000B1C74"/>
    <w:rsid w:val="000B59EC"/>
    <w:rsid w:val="000C35AA"/>
    <w:rsid w:val="000C424D"/>
    <w:rsid w:val="000C563D"/>
    <w:rsid w:val="000C5A5C"/>
    <w:rsid w:val="000C7654"/>
    <w:rsid w:val="000C7E52"/>
    <w:rsid w:val="000D2104"/>
    <w:rsid w:val="000D6024"/>
    <w:rsid w:val="000F15F7"/>
    <w:rsid w:val="000F6AB4"/>
    <w:rsid w:val="000F7483"/>
    <w:rsid w:val="0010297D"/>
    <w:rsid w:val="001050D4"/>
    <w:rsid w:val="00105657"/>
    <w:rsid w:val="001076C2"/>
    <w:rsid w:val="001078C1"/>
    <w:rsid w:val="001119EB"/>
    <w:rsid w:val="0011750F"/>
    <w:rsid w:val="001251C2"/>
    <w:rsid w:val="00132F1D"/>
    <w:rsid w:val="00133640"/>
    <w:rsid w:val="00133804"/>
    <w:rsid w:val="00136D46"/>
    <w:rsid w:val="00142964"/>
    <w:rsid w:val="0014776F"/>
    <w:rsid w:val="0016031C"/>
    <w:rsid w:val="00165E8B"/>
    <w:rsid w:val="0016795C"/>
    <w:rsid w:val="00170062"/>
    <w:rsid w:val="00171171"/>
    <w:rsid w:val="00175281"/>
    <w:rsid w:val="0017787D"/>
    <w:rsid w:val="00180CAB"/>
    <w:rsid w:val="00183507"/>
    <w:rsid w:val="00190865"/>
    <w:rsid w:val="0019591A"/>
    <w:rsid w:val="001A09B6"/>
    <w:rsid w:val="001A1669"/>
    <w:rsid w:val="001A3512"/>
    <w:rsid w:val="001B33F5"/>
    <w:rsid w:val="001B38BC"/>
    <w:rsid w:val="001B4C49"/>
    <w:rsid w:val="001C038C"/>
    <w:rsid w:val="001C0AEC"/>
    <w:rsid w:val="001C1ADA"/>
    <w:rsid w:val="001C323F"/>
    <w:rsid w:val="001C5003"/>
    <w:rsid w:val="001D0729"/>
    <w:rsid w:val="001D136C"/>
    <w:rsid w:val="001D630C"/>
    <w:rsid w:val="001D716E"/>
    <w:rsid w:val="001D7F34"/>
    <w:rsid w:val="001E0C25"/>
    <w:rsid w:val="001E1308"/>
    <w:rsid w:val="001E1654"/>
    <w:rsid w:val="001E2361"/>
    <w:rsid w:val="001E30FB"/>
    <w:rsid w:val="001F0553"/>
    <w:rsid w:val="0020334F"/>
    <w:rsid w:val="00203FB7"/>
    <w:rsid w:val="002067DC"/>
    <w:rsid w:val="00210F3B"/>
    <w:rsid w:val="0021114F"/>
    <w:rsid w:val="002112B8"/>
    <w:rsid w:val="002136AF"/>
    <w:rsid w:val="00215FC7"/>
    <w:rsid w:val="00223627"/>
    <w:rsid w:val="00223E1C"/>
    <w:rsid w:val="00225DFC"/>
    <w:rsid w:val="0023294A"/>
    <w:rsid w:val="00232AAF"/>
    <w:rsid w:val="00233E31"/>
    <w:rsid w:val="00234531"/>
    <w:rsid w:val="00236EE4"/>
    <w:rsid w:val="00244700"/>
    <w:rsid w:val="00250BC7"/>
    <w:rsid w:val="00253FB4"/>
    <w:rsid w:val="00254269"/>
    <w:rsid w:val="00256BEE"/>
    <w:rsid w:val="00257721"/>
    <w:rsid w:val="0026191B"/>
    <w:rsid w:val="002664CC"/>
    <w:rsid w:val="002675F9"/>
    <w:rsid w:val="0027026B"/>
    <w:rsid w:val="00272078"/>
    <w:rsid w:val="00273333"/>
    <w:rsid w:val="002755D7"/>
    <w:rsid w:val="00277B62"/>
    <w:rsid w:val="00281135"/>
    <w:rsid w:val="00282BF3"/>
    <w:rsid w:val="00293C59"/>
    <w:rsid w:val="00295067"/>
    <w:rsid w:val="002B13A5"/>
    <w:rsid w:val="002B50E3"/>
    <w:rsid w:val="002C0CED"/>
    <w:rsid w:val="002C40D8"/>
    <w:rsid w:val="002C4774"/>
    <w:rsid w:val="002D3951"/>
    <w:rsid w:val="002E007B"/>
    <w:rsid w:val="002E0249"/>
    <w:rsid w:val="002E22D2"/>
    <w:rsid w:val="002E2E06"/>
    <w:rsid w:val="002E3552"/>
    <w:rsid w:val="002E38AA"/>
    <w:rsid w:val="002E5EA2"/>
    <w:rsid w:val="002E76EB"/>
    <w:rsid w:val="002F03E9"/>
    <w:rsid w:val="002F04ED"/>
    <w:rsid w:val="002F27B2"/>
    <w:rsid w:val="002F3378"/>
    <w:rsid w:val="002F7ED3"/>
    <w:rsid w:val="00302A42"/>
    <w:rsid w:val="003037F7"/>
    <w:rsid w:val="003222E8"/>
    <w:rsid w:val="0032623D"/>
    <w:rsid w:val="00326619"/>
    <w:rsid w:val="00326CE4"/>
    <w:rsid w:val="00327875"/>
    <w:rsid w:val="00330DB5"/>
    <w:rsid w:val="003311E6"/>
    <w:rsid w:val="00332E34"/>
    <w:rsid w:val="00336E97"/>
    <w:rsid w:val="003372B6"/>
    <w:rsid w:val="003404AF"/>
    <w:rsid w:val="00340FC1"/>
    <w:rsid w:val="0034522D"/>
    <w:rsid w:val="00347C08"/>
    <w:rsid w:val="00347FBE"/>
    <w:rsid w:val="003568B3"/>
    <w:rsid w:val="0036206F"/>
    <w:rsid w:val="00363313"/>
    <w:rsid w:val="00364347"/>
    <w:rsid w:val="00374CFE"/>
    <w:rsid w:val="00376355"/>
    <w:rsid w:val="00377E60"/>
    <w:rsid w:val="00380DA0"/>
    <w:rsid w:val="00383486"/>
    <w:rsid w:val="00393D45"/>
    <w:rsid w:val="00393D63"/>
    <w:rsid w:val="003947F4"/>
    <w:rsid w:val="00397A51"/>
    <w:rsid w:val="003A1EB8"/>
    <w:rsid w:val="003A2E0C"/>
    <w:rsid w:val="003B414E"/>
    <w:rsid w:val="003C52DC"/>
    <w:rsid w:val="003C5DBF"/>
    <w:rsid w:val="003D00F7"/>
    <w:rsid w:val="003D0AEC"/>
    <w:rsid w:val="003D2364"/>
    <w:rsid w:val="003D2F8B"/>
    <w:rsid w:val="003D4920"/>
    <w:rsid w:val="003D54F3"/>
    <w:rsid w:val="003D6CC3"/>
    <w:rsid w:val="003E4DEE"/>
    <w:rsid w:val="003F04AF"/>
    <w:rsid w:val="003F32EA"/>
    <w:rsid w:val="003F398F"/>
    <w:rsid w:val="003F7185"/>
    <w:rsid w:val="00402C63"/>
    <w:rsid w:val="004069F6"/>
    <w:rsid w:val="004077FE"/>
    <w:rsid w:val="00414405"/>
    <w:rsid w:val="004249D0"/>
    <w:rsid w:val="00424F45"/>
    <w:rsid w:val="004319DA"/>
    <w:rsid w:val="00432102"/>
    <w:rsid w:val="0043309C"/>
    <w:rsid w:val="004337FC"/>
    <w:rsid w:val="00433E37"/>
    <w:rsid w:val="004347BC"/>
    <w:rsid w:val="00436791"/>
    <w:rsid w:val="0043681D"/>
    <w:rsid w:val="00437419"/>
    <w:rsid w:val="00440C07"/>
    <w:rsid w:val="004414F8"/>
    <w:rsid w:val="004510BC"/>
    <w:rsid w:val="004541E8"/>
    <w:rsid w:val="00456A27"/>
    <w:rsid w:val="00457178"/>
    <w:rsid w:val="004641E7"/>
    <w:rsid w:val="00464B30"/>
    <w:rsid w:val="00465F46"/>
    <w:rsid w:val="0046735B"/>
    <w:rsid w:val="004675FD"/>
    <w:rsid w:val="00470132"/>
    <w:rsid w:val="00470EFE"/>
    <w:rsid w:val="00470FCB"/>
    <w:rsid w:val="004755D4"/>
    <w:rsid w:val="004772E4"/>
    <w:rsid w:val="004913D9"/>
    <w:rsid w:val="004928BF"/>
    <w:rsid w:val="00493DA0"/>
    <w:rsid w:val="00496109"/>
    <w:rsid w:val="004A1F6B"/>
    <w:rsid w:val="004B1C1A"/>
    <w:rsid w:val="004C08EB"/>
    <w:rsid w:val="004C2C2B"/>
    <w:rsid w:val="004C3103"/>
    <w:rsid w:val="004C45C8"/>
    <w:rsid w:val="004D4A16"/>
    <w:rsid w:val="004D7995"/>
    <w:rsid w:val="004E3453"/>
    <w:rsid w:val="004E7165"/>
    <w:rsid w:val="004F102F"/>
    <w:rsid w:val="004F1887"/>
    <w:rsid w:val="004F23D8"/>
    <w:rsid w:val="005104AA"/>
    <w:rsid w:val="005205D9"/>
    <w:rsid w:val="00522EA6"/>
    <w:rsid w:val="00524F5F"/>
    <w:rsid w:val="0052738C"/>
    <w:rsid w:val="00527710"/>
    <w:rsid w:val="0053710B"/>
    <w:rsid w:val="00541DC5"/>
    <w:rsid w:val="00546924"/>
    <w:rsid w:val="00550C1E"/>
    <w:rsid w:val="0055710B"/>
    <w:rsid w:val="00560B1C"/>
    <w:rsid w:val="00563B66"/>
    <w:rsid w:val="00570A46"/>
    <w:rsid w:val="00574761"/>
    <w:rsid w:val="0057757F"/>
    <w:rsid w:val="005831C2"/>
    <w:rsid w:val="00585EC5"/>
    <w:rsid w:val="005935E3"/>
    <w:rsid w:val="00595629"/>
    <w:rsid w:val="005A2A08"/>
    <w:rsid w:val="005A54F4"/>
    <w:rsid w:val="005B1A45"/>
    <w:rsid w:val="005B35AA"/>
    <w:rsid w:val="005B79AB"/>
    <w:rsid w:val="005C0153"/>
    <w:rsid w:val="005C2A04"/>
    <w:rsid w:val="005C3564"/>
    <w:rsid w:val="005D28DD"/>
    <w:rsid w:val="005D578B"/>
    <w:rsid w:val="005D5CCF"/>
    <w:rsid w:val="005E59FC"/>
    <w:rsid w:val="005F5626"/>
    <w:rsid w:val="005F65C8"/>
    <w:rsid w:val="005F7354"/>
    <w:rsid w:val="006017CF"/>
    <w:rsid w:val="00610AFA"/>
    <w:rsid w:val="00613167"/>
    <w:rsid w:val="00614151"/>
    <w:rsid w:val="00614947"/>
    <w:rsid w:val="00615A13"/>
    <w:rsid w:val="00636966"/>
    <w:rsid w:val="00640F8C"/>
    <w:rsid w:val="006412D5"/>
    <w:rsid w:val="0064198C"/>
    <w:rsid w:val="006435F8"/>
    <w:rsid w:val="00644B32"/>
    <w:rsid w:val="00645A3B"/>
    <w:rsid w:val="006476D8"/>
    <w:rsid w:val="00651A0A"/>
    <w:rsid w:val="006536C3"/>
    <w:rsid w:val="00654679"/>
    <w:rsid w:val="006575B6"/>
    <w:rsid w:val="006608BD"/>
    <w:rsid w:val="00665936"/>
    <w:rsid w:val="00666185"/>
    <w:rsid w:val="00673A14"/>
    <w:rsid w:val="00677452"/>
    <w:rsid w:val="00684C4D"/>
    <w:rsid w:val="0068591F"/>
    <w:rsid w:val="00685AED"/>
    <w:rsid w:val="00692FC4"/>
    <w:rsid w:val="00693508"/>
    <w:rsid w:val="006A154E"/>
    <w:rsid w:val="006A2207"/>
    <w:rsid w:val="006A3843"/>
    <w:rsid w:val="006A4E07"/>
    <w:rsid w:val="006B1CA5"/>
    <w:rsid w:val="006B246F"/>
    <w:rsid w:val="006B49FA"/>
    <w:rsid w:val="006B4D55"/>
    <w:rsid w:val="006B588D"/>
    <w:rsid w:val="006B6892"/>
    <w:rsid w:val="006C0D30"/>
    <w:rsid w:val="006C1994"/>
    <w:rsid w:val="006C4A31"/>
    <w:rsid w:val="006C558B"/>
    <w:rsid w:val="006C5C48"/>
    <w:rsid w:val="006C62D6"/>
    <w:rsid w:val="006C684E"/>
    <w:rsid w:val="006D195E"/>
    <w:rsid w:val="006D1B65"/>
    <w:rsid w:val="006D1EED"/>
    <w:rsid w:val="006D5913"/>
    <w:rsid w:val="006E45A1"/>
    <w:rsid w:val="006E5D62"/>
    <w:rsid w:val="006F18F2"/>
    <w:rsid w:val="006F2A36"/>
    <w:rsid w:val="006F6C06"/>
    <w:rsid w:val="0070104E"/>
    <w:rsid w:val="00706EE3"/>
    <w:rsid w:val="00707448"/>
    <w:rsid w:val="007129E2"/>
    <w:rsid w:val="00713FC3"/>
    <w:rsid w:val="00717637"/>
    <w:rsid w:val="00724B75"/>
    <w:rsid w:val="00726A5D"/>
    <w:rsid w:val="00727264"/>
    <w:rsid w:val="0073185C"/>
    <w:rsid w:val="00735F82"/>
    <w:rsid w:val="00740F27"/>
    <w:rsid w:val="0074184A"/>
    <w:rsid w:val="007420D6"/>
    <w:rsid w:val="00745C2C"/>
    <w:rsid w:val="007471FA"/>
    <w:rsid w:val="00750878"/>
    <w:rsid w:val="007521EE"/>
    <w:rsid w:val="00752791"/>
    <w:rsid w:val="00755422"/>
    <w:rsid w:val="00756551"/>
    <w:rsid w:val="00756BB4"/>
    <w:rsid w:val="00757AE1"/>
    <w:rsid w:val="00760998"/>
    <w:rsid w:val="007634EC"/>
    <w:rsid w:val="0077444C"/>
    <w:rsid w:val="00777F81"/>
    <w:rsid w:val="00780041"/>
    <w:rsid w:val="00781A34"/>
    <w:rsid w:val="0078419F"/>
    <w:rsid w:val="00785F9C"/>
    <w:rsid w:val="007927D4"/>
    <w:rsid w:val="0079306E"/>
    <w:rsid w:val="0079385F"/>
    <w:rsid w:val="00794412"/>
    <w:rsid w:val="00794A9C"/>
    <w:rsid w:val="007960E7"/>
    <w:rsid w:val="007A71B0"/>
    <w:rsid w:val="007A7477"/>
    <w:rsid w:val="007B2300"/>
    <w:rsid w:val="007B4D10"/>
    <w:rsid w:val="007C5798"/>
    <w:rsid w:val="007D20CB"/>
    <w:rsid w:val="007D3A09"/>
    <w:rsid w:val="007D483C"/>
    <w:rsid w:val="007D6743"/>
    <w:rsid w:val="007E3681"/>
    <w:rsid w:val="007E4815"/>
    <w:rsid w:val="007E7413"/>
    <w:rsid w:val="007F7852"/>
    <w:rsid w:val="007F7CBB"/>
    <w:rsid w:val="00803E8F"/>
    <w:rsid w:val="00810BED"/>
    <w:rsid w:val="00811399"/>
    <w:rsid w:val="00813C1F"/>
    <w:rsid w:val="00820190"/>
    <w:rsid w:val="008219A1"/>
    <w:rsid w:val="00821BA8"/>
    <w:rsid w:val="008230C5"/>
    <w:rsid w:val="00823184"/>
    <w:rsid w:val="0082760A"/>
    <w:rsid w:val="008304C2"/>
    <w:rsid w:val="00831EFA"/>
    <w:rsid w:val="00832777"/>
    <w:rsid w:val="00833669"/>
    <w:rsid w:val="0084384A"/>
    <w:rsid w:val="008465C0"/>
    <w:rsid w:val="00846797"/>
    <w:rsid w:val="008473C4"/>
    <w:rsid w:val="00861B72"/>
    <w:rsid w:val="00867379"/>
    <w:rsid w:val="00870B1B"/>
    <w:rsid w:val="00872F59"/>
    <w:rsid w:val="00875E87"/>
    <w:rsid w:val="00885F61"/>
    <w:rsid w:val="00894785"/>
    <w:rsid w:val="00895756"/>
    <w:rsid w:val="00896A77"/>
    <w:rsid w:val="00897515"/>
    <w:rsid w:val="0089797A"/>
    <w:rsid w:val="008A696C"/>
    <w:rsid w:val="008A704E"/>
    <w:rsid w:val="008B1B7B"/>
    <w:rsid w:val="008B3D26"/>
    <w:rsid w:val="008B5E67"/>
    <w:rsid w:val="008B5F2C"/>
    <w:rsid w:val="008B669B"/>
    <w:rsid w:val="008B68ED"/>
    <w:rsid w:val="008C0358"/>
    <w:rsid w:val="008C6730"/>
    <w:rsid w:val="008D1545"/>
    <w:rsid w:val="008D419B"/>
    <w:rsid w:val="008D7065"/>
    <w:rsid w:val="008E04D6"/>
    <w:rsid w:val="008E1D44"/>
    <w:rsid w:val="008E2C72"/>
    <w:rsid w:val="008F0FFD"/>
    <w:rsid w:val="008F3A11"/>
    <w:rsid w:val="008F48EF"/>
    <w:rsid w:val="008F75B4"/>
    <w:rsid w:val="008F7E8B"/>
    <w:rsid w:val="0090005E"/>
    <w:rsid w:val="00900E02"/>
    <w:rsid w:val="00901762"/>
    <w:rsid w:val="00902962"/>
    <w:rsid w:val="00904256"/>
    <w:rsid w:val="0090565F"/>
    <w:rsid w:val="00916411"/>
    <w:rsid w:val="00923F4A"/>
    <w:rsid w:val="00925A46"/>
    <w:rsid w:val="0092771E"/>
    <w:rsid w:val="009438E7"/>
    <w:rsid w:val="00944FFC"/>
    <w:rsid w:val="00946CC8"/>
    <w:rsid w:val="00950F2C"/>
    <w:rsid w:val="00954161"/>
    <w:rsid w:val="00956B7B"/>
    <w:rsid w:val="009575CB"/>
    <w:rsid w:val="009579AE"/>
    <w:rsid w:val="00957CA3"/>
    <w:rsid w:val="00960661"/>
    <w:rsid w:val="009728B6"/>
    <w:rsid w:val="009754FD"/>
    <w:rsid w:val="00976978"/>
    <w:rsid w:val="009822BA"/>
    <w:rsid w:val="0098319D"/>
    <w:rsid w:val="00985434"/>
    <w:rsid w:val="0098644F"/>
    <w:rsid w:val="009925E9"/>
    <w:rsid w:val="00993C83"/>
    <w:rsid w:val="00994763"/>
    <w:rsid w:val="009A2DFE"/>
    <w:rsid w:val="009A42D6"/>
    <w:rsid w:val="009B02A7"/>
    <w:rsid w:val="009B0E1F"/>
    <w:rsid w:val="009B53EF"/>
    <w:rsid w:val="009B70EF"/>
    <w:rsid w:val="009B768C"/>
    <w:rsid w:val="009C293C"/>
    <w:rsid w:val="009C68BE"/>
    <w:rsid w:val="009C6F1F"/>
    <w:rsid w:val="009D0F1D"/>
    <w:rsid w:val="009D2436"/>
    <w:rsid w:val="009D64CC"/>
    <w:rsid w:val="009D7A53"/>
    <w:rsid w:val="009E590D"/>
    <w:rsid w:val="009E6093"/>
    <w:rsid w:val="009F2B38"/>
    <w:rsid w:val="009F3DE9"/>
    <w:rsid w:val="009F42AC"/>
    <w:rsid w:val="00A02D96"/>
    <w:rsid w:val="00A04CF7"/>
    <w:rsid w:val="00A06A95"/>
    <w:rsid w:val="00A07BCE"/>
    <w:rsid w:val="00A10937"/>
    <w:rsid w:val="00A13331"/>
    <w:rsid w:val="00A146EC"/>
    <w:rsid w:val="00A16E96"/>
    <w:rsid w:val="00A224AD"/>
    <w:rsid w:val="00A249B7"/>
    <w:rsid w:val="00A2697F"/>
    <w:rsid w:val="00A2735E"/>
    <w:rsid w:val="00A30961"/>
    <w:rsid w:val="00A35173"/>
    <w:rsid w:val="00A439FA"/>
    <w:rsid w:val="00A51BFF"/>
    <w:rsid w:val="00A57F9C"/>
    <w:rsid w:val="00A633C2"/>
    <w:rsid w:val="00A645EA"/>
    <w:rsid w:val="00A716B0"/>
    <w:rsid w:val="00A743A8"/>
    <w:rsid w:val="00A749EA"/>
    <w:rsid w:val="00A77B47"/>
    <w:rsid w:val="00A80210"/>
    <w:rsid w:val="00A8166B"/>
    <w:rsid w:val="00A8288A"/>
    <w:rsid w:val="00A8398F"/>
    <w:rsid w:val="00A84718"/>
    <w:rsid w:val="00A8499A"/>
    <w:rsid w:val="00A91594"/>
    <w:rsid w:val="00A925E6"/>
    <w:rsid w:val="00A92A82"/>
    <w:rsid w:val="00A94B58"/>
    <w:rsid w:val="00A965A9"/>
    <w:rsid w:val="00A97579"/>
    <w:rsid w:val="00AA11CE"/>
    <w:rsid w:val="00AA1840"/>
    <w:rsid w:val="00AA2875"/>
    <w:rsid w:val="00AA45EE"/>
    <w:rsid w:val="00AC06F2"/>
    <w:rsid w:val="00AC19CC"/>
    <w:rsid w:val="00AC5796"/>
    <w:rsid w:val="00AC6680"/>
    <w:rsid w:val="00AC6FFA"/>
    <w:rsid w:val="00AC7D65"/>
    <w:rsid w:val="00AE19B7"/>
    <w:rsid w:val="00AE3C12"/>
    <w:rsid w:val="00AE3CC9"/>
    <w:rsid w:val="00AE418F"/>
    <w:rsid w:val="00AE6906"/>
    <w:rsid w:val="00AE7277"/>
    <w:rsid w:val="00AF27B2"/>
    <w:rsid w:val="00B00553"/>
    <w:rsid w:val="00B02F4F"/>
    <w:rsid w:val="00B03580"/>
    <w:rsid w:val="00B03842"/>
    <w:rsid w:val="00B13142"/>
    <w:rsid w:val="00B141D6"/>
    <w:rsid w:val="00B17B74"/>
    <w:rsid w:val="00B2606B"/>
    <w:rsid w:val="00B27468"/>
    <w:rsid w:val="00B3197A"/>
    <w:rsid w:val="00B352B5"/>
    <w:rsid w:val="00B43050"/>
    <w:rsid w:val="00B4375D"/>
    <w:rsid w:val="00B43CA7"/>
    <w:rsid w:val="00B4496A"/>
    <w:rsid w:val="00B5463D"/>
    <w:rsid w:val="00B62E10"/>
    <w:rsid w:val="00B66838"/>
    <w:rsid w:val="00B766EE"/>
    <w:rsid w:val="00B76A89"/>
    <w:rsid w:val="00B8338B"/>
    <w:rsid w:val="00B83486"/>
    <w:rsid w:val="00B933AD"/>
    <w:rsid w:val="00B955C4"/>
    <w:rsid w:val="00B96F18"/>
    <w:rsid w:val="00BA3EB1"/>
    <w:rsid w:val="00BA78CB"/>
    <w:rsid w:val="00BB0208"/>
    <w:rsid w:val="00BB1C49"/>
    <w:rsid w:val="00BB7618"/>
    <w:rsid w:val="00BC3AE9"/>
    <w:rsid w:val="00BC41CA"/>
    <w:rsid w:val="00BC4C02"/>
    <w:rsid w:val="00BC76C0"/>
    <w:rsid w:val="00BD57BC"/>
    <w:rsid w:val="00BE4040"/>
    <w:rsid w:val="00BE419F"/>
    <w:rsid w:val="00BE41AE"/>
    <w:rsid w:val="00BE46B5"/>
    <w:rsid w:val="00BE732A"/>
    <w:rsid w:val="00BF06DB"/>
    <w:rsid w:val="00BF1FD0"/>
    <w:rsid w:val="00BF48C0"/>
    <w:rsid w:val="00BF6709"/>
    <w:rsid w:val="00BF6D2F"/>
    <w:rsid w:val="00C0272F"/>
    <w:rsid w:val="00C0285A"/>
    <w:rsid w:val="00C1563A"/>
    <w:rsid w:val="00C16395"/>
    <w:rsid w:val="00C173E9"/>
    <w:rsid w:val="00C205D7"/>
    <w:rsid w:val="00C234BF"/>
    <w:rsid w:val="00C24E5D"/>
    <w:rsid w:val="00C266E5"/>
    <w:rsid w:val="00C267EF"/>
    <w:rsid w:val="00C27B90"/>
    <w:rsid w:val="00C30963"/>
    <w:rsid w:val="00C36D10"/>
    <w:rsid w:val="00C372A7"/>
    <w:rsid w:val="00C40DE7"/>
    <w:rsid w:val="00C40FDA"/>
    <w:rsid w:val="00C418BE"/>
    <w:rsid w:val="00C41F82"/>
    <w:rsid w:val="00C42482"/>
    <w:rsid w:val="00C424CB"/>
    <w:rsid w:val="00C44436"/>
    <w:rsid w:val="00C459F0"/>
    <w:rsid w:val="00C45B76"/>
    <w:rsid w:val="00C50FB4"/>
    <w:rsid w:val="00C51BB3"/>
    <w:rsid w:val="00C543AB"/>
    <w:rsid w:val="00C5448B"/>
    <w:rsid w:val="00C54EEC"/>
    <w:rsid w:val="00C5518A"/>
    <w:rsid w:val="00C5540E"/>
    <w:rsid w:val="00C55803"/>
    <w:rsid w:val="00C56A79"/>
    <w:rsid w:val="00C579B4"/>
    <w:rsid w:val="00C6534C"/>
    <w:rsid w:val="00C6608E"/>
    <w:rsid w:val="00C66470"/>
    <w:rsid w:val="00C6744C"/>
    <w:rsid w:val="00C74785"/>
    <w:rsid w:val="00C80242"/>
    <w:rsid w:val="00C80AC9"/>
    <w:rsid w:val="00C81A0B"/>
    <w:rsid w:val="00C81AC3"/>
    <w:rsid w:val="00C83AB0"/>
    <w:rsid w:val="00C8469B"/>
    <w:rsid w:val="00C85FC1"/>
    <w:rsid w:val="00C86133"/>
    <w:rsid w:val="00C9524E"/>
    <w:rsid w:val="00C955D3"/>
    <w:rsid w:val="00C97508"/>
    <w:rsid w:val="00CA3350"/>
    <w:rsid w:val="00CB0012"/>
    <w:rsid w:val="00CB097A"/>
    <w:rsid w:val="00CB12DA"/>
    <w:rsid w:val="00CB189A"/>
    <w:rsid w:val="00CB2410"/>
    <w:rsid w:val="00CB3382"/>
    <w:rsid w:val="00CB6E36"/>
    <w:rsid w:val="00CC0766"/>
    <w:rsid w:val="00CE0134"/>
    <w:rsid w:val="00CE3EC3"/>
    <w:rsid w:val="00CE653C"/>
    <w:rsid w:val="00CF441E"/>
    <w:rsid w:val="00CF5551"/>
    <w:rsid w:val="00CF5FBF"/>
    <w:rsid w:val="00D07654"/>
    <w:rsid w:val="00D07F43"/>
    <w:rsid w:val="00D109B8"/>
    <w:rsid w:val="00D116C7"/>
    <w:rsid w:val="00D12CC8"/>
    <w:rsid w:val="00D1465A"/>
    <w:rsid w:val="00D20452"/>
    <w:rsid w:val="00D2229C"/>
    <w:rsid w:val="00D22450"/>
    <w:rsid w:val="00D22C47"/>
    <w:rsid w:val="00D255D1"/>
    <w:rsid w:val="00D273A1"/>
    <w:rsid w:val="00D31ABA"/>
    <w:rsid w:val="00D3323B"/>
    <w:rsid w:val="00D3344F"/>
    <w:rsid w:val="00D337C9"/>
    <w:rsid w:val="00D34126"/>
    <w:rsid w:val="00D34D67"/>
    <w:rsid w:val="00D430AA"/>
    <w:rsid w:val="00D43F38"/>
    <w:rsid w:val="00D46924"/>
    <w:rsid w:val="00D506FB"/>
    <w:rsid w:val="00D512D6"/>
    <w:rsid w:val="00D522ED"/>
    <w:rsid w:val="00D53BC4"/>
    <w:rsid w:val="00D5474B"/>
    <w:rsid w:val="00D5790B"/>
    <w:rsid w:val="00D60AB3"/>
    <w:rsid w:val="00D610D0"/>
    <w:rsid w:val="00D6141D"/>
    <w:rsid w:val="00D6189C"/>
    <w:rsid w:val="00D63447"/>
    <w:rsid w:val="00D7392C"/>
    <w:rsid w:val="00D73B1F"/>
    <w:rsid w:val="00D87359"/>
    <w:rsid w:val="00D90A8C"/>
    <w:rsid w:val="00D915AD"/>
    <w:rsid w:val="00D94300"/>
    <w:rsid w:val="00D96188"/>
    <w:rsid w:val="00DA0EB8"/>
    <w:rsid w:val="00DA365B"/>
    <w:rsid w:val="00DA4EBD"/>
    <w:rsid w:val="00DB0BB7"/>
    <w:rsid w:val="00DB1702"/>
    <w:rsid w:val="00DB208B"/>
    <w:rsid w:val="00DB3762"/>
    <w:rsid w:val="00DB39FE"/>
    <w:rsid w:val="00DB72D0"/>
    <w:rsid w:val="00DC0744"/>
    <w:rsid w:val="00DC6726"/>
    <w:rsid w:val="00DC7B0D"/>
    <w:rsid w:val="00DD0429"/>
    <w:rsid w:val="00DD05E4"/>
    <w:rsid w:val="00DD2707"/>
    <w:rsid w:val="00DE06A3"/>
    <w:rsid w:val="00DE5CC3"/>
    <w:rsid w:val="00DE6FFC"/>
    <w:rsid w:val="00DF4B55"/>
    <w:rsid w:val="00DF5883"/>
    <w:rsid w:val="00DF73C3"/>
    <w:rsid w:val="00E00B13"/>
    <w:rsid w:val="00E0286F"/>
    <w:rsid w:val="00E04163"/>
    <w:rsid w:val="00E077FD"/>
    <w:rsid w:val="00E12B1D"/>
    <w:rsid w:val="00E14F7D"/>
    <w:rsid w:val="00E169DD"/>
    <w:rsid w:val="00E172D0"/>
    <w:rsid w:val="00E21555"/>
    <w:rsid w:val="00E235FF"/>
    <w:rsid w:val="00E23DCC"/>
    <w:rsid w:val="00E31580"/>
    <w:rsid w:val="00E31E22"/>
    <w:rsid w:val="00E330E7"/>
    <w:rsid w:val="00E33F32"/>
    <w:rsid w:val="00E373BB"/>
    <w:rsid w:val="00E40505"/>
    <w:rsid w:val="00E461E0"/>
    <w:rsid w:val="00E46ECB"/>
    <w:rsid w:val="00E46FD8"/>
    <w:rsid w:val="00E5070D"/>
    <w:rsid w:val="00E5282F"/>
    <w:rsid w:val="00E52D4B"/>
    <w:rsid w:val="00E53E66"/>
    <w:rsid w:val="00E548DA"/>
    <w:rsid w:val="00E549A1"/>
    <w:rsid w:val="00E55671"/>
    <w:rsid w:val="00E56A4E"/>
    <w:rsid w:val="00E57D8B"/>
    <w:rsid w:val="00E601A9"/>
    <w:rsid w:val="00E60C17"/>
    <w:rsid w:val="00E640B1"/>
    <w:rsid w:val="00E65EC2"/>
    <w:rsid w:val="00E7145C"/>
    <w:rsid w:val="00E72646"/>
    <w:rsid w:val="00E72C25"/>
    <w:rsid w:val="00E73463"/>
    <w:rsid w:val="00E7410E"/>
    <w:rsid w:val="00E777FC"/>
    <w:rsid w:val="00E778FB"/>
    <w:rsid w:val="00E82DA4"/>
    <w:rsid w:val="00E85FFF"/>
    <w:rsid w:val="00E87C1F"/>
    <w:rsid w:val="00E921D3"/>
    <w:rsid w:val="00E95A78"/>
    <w:rsid w:val="00E95C1A"/>
    <w:rsid w:val="00E95DDB"/>
    <w:rsid w:val="00E9698E"/>
    <w:rsid w:val="00EA32E4"/>
    <w:rsid w:val="00EA6446"/>
    <w:rsid w:val="00EA647D"/>
    <w:rsid w:val="00EB0CA0"/>
    <w:rsid w:val="00EC03D7"/>
    <w:rsid w:val="00EC1608"/>
    <w:rsid w:val="00EC5CFE"/>
    <w:rsid w:val="00EE21D4"/>
    <w:rsid w:val="00EE49B3"/>
    <w:rsid w:val="00EE6AA2"/>
    <w:rsid w:val="00EF2E89"/>
    <w:rsid w:val="00EF37B8"/>
    <w:rsid w:val="00EF3EBF"/>
    <w:rsid w:val="00EF648F"/>
    <w:rsid w:val="00F020A8"/>
    <w:rsid w:val="00F03482"/>
    <w:rsid w:val="00F03F15"/>
    <w:rsid w:val="00F065DB"/>
    <w:rsid w:val="00F13AF1"/>
    <w:rsid w:val="00F16DF1"/>
    <w:rsid w:val="00F26E85"/>
    <w:rsid w:val="00F271CC"/>
    <w:rsid w:val="00F27958"/>
    <w:rsid w:val="00F312DE"/>
    <w:rsid w:val="00F34D0C"/>
    <w:rsid w:val="00F411AA"/>
    <w:rsid w:val="00F412D5"/>
    <w:rsid w:val="00F42830"/>
    <w:rsid w:val="00F470F7"/>
    <w:rsid w:val="00F4759A"/>
    <w:rsid w:val="00F5072D"/>
    <w:rsid w:val="00F529F4"/>
    <w:rsid w:val="00F609DF"/>
    <w:rsid w:val="00F651D7"/>
    <w:rsid w:val="00F6563D"/>
    <w:rsid w:val="00F66F14"/>
    <w:rsid w:val="00F74885"/>
    <w:rsid w:val="00F76180"/>
    <w:rsid w:val="00F81FC8"/>
    <w:rsid w:val="00F82C49"/>
    <w:rsid w:val="00F853B4"/>
    <w:rsid w:val="00F85CAA"/>
    <w:rsid w:val="00F90114"/>
    <w:rsid w:val="00F91D7B"/>
    <w:rsid w:val="00F94D52"/>
    <w:rsid w:val="00FA37BF"/>
    <w:rsid w:val="00FB39E4"/>
    <w:rsid w:val="00FC0F25"/>
    <w:rsid w:val="00FC35DB"/>
    <w:rsid w:val="00FC3769"/>
    <w:rsid w:val="00FC584A"/>
    <w:rsid w:val="00FE35F9"/>
    <w:rsid w:val="00FE4694"/>
    <w:rsid w:val="00FE5723"/>
    <w:rsid w:val="00FF24E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 fillcolor="white">
      <v:fill color="white"/>
      <o:colormru v:ext="edit" colors="#334c4f,#79b5b0,#b77851,#d1e1e3,#066,#7ea8ac,#4e767a,#293d3f"/>
    </o:shapedefaults>
    <o:shapelayout v:ext="edit">
      <o:idmap v:ext="edit" data="1"/>
      <o:rules v:ext="edit">
        <o:r id="V:Rule1" type="connector" idref="#_x0000_s1076"/>
        <o:r id="V:Rule2" type="connector" idref="#_x0000_s1085"/>
        <o:r id="V:Rule3" type="connector" idref="#_x0000_s1078"/>
        <o:r id="V:Rule4" type="connector" idref="#_x0000_s1082"/>
        <o:r id="V:Rule5" type="connector" idref="#_x0000_s1086"/>
        <o:r id="V:Rule6" type="connector" idref="#_x0000_s1088"/>
        <o:r id="V:Rule7" type="connector" idref="#_x0000_s1084"/>
        <o:r id="V:Rule8" type="connector" idref="#_x0000_s1077"/>
        <o:r id="V:Rule9" type="connector" idref="#_x0000_s1087"/>
        <o:r id="V:Rule10" type="connector" idref="#_x0000_s1079"/>
        <o:r id="V:Rule11" type="connector" idref="#_x0000_s1081"/>
        <o:r id="V:Rule12" type="connector" idref="#_x0000_s1080"/>
      </o:rules>
    </o:shapelayout>
  </w:shapeDefaults>
  <w:doNotEmbedSmartTags/>
  <w:decimalSymbol w:val="."/>
  <w:listSeparator w:val=","/>
  <w14:docId w14:val="262322CF"/>
  <w15:docId w15:val="{6517AB67-0E49-43BA-BAE0-C33C8E97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cstheme="minorBidi"/>
      <w:sz w:val="20"/>
      <w:szCs w:val="20"/>
      <w:lang w:eastAsia="ko-KR"/>
    </w:rPr>
  </w:style>
  <w:style w:type="paragraph" w:styleId="10">
    <w:name w:val="heading 1"/>
    <w:basedOn w:val="a1"/>
    <w:next w:val="a1"/>
    <w:link w:val="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paragraph" w:styleId="2">
    <w:name w:val="heading 2"/>
    <w:basedOn w:val="a1"/>
    <w:next w:val="a1"/>
    <w:link w:val="2Char"/>
    <w:uiPriority w:val="9"/>
    <w:qFormat/>
    <w:pPr>
      <w:spacing w:after="0"/>
      <w:outlineLvl w:val="1"/>
    </w:pPr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paragraph" w:styleId="3">
    <w:name w:val="heading 3"/>
    <w:basedOn w:val="a1"/>
    <w:next w:val="a1"/>
    <w:link w:val="3Char"/>
    <w:uiPriority w:val="9"/>
    <w:qFormat/>
    <w:pPr>
      <w:spacing w:after="0"/>
      <w:outlineLvl w:val="2"/>
    </w:pPr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1B4C49"/>
    <w:pPr>
      <w:spacing w:after="0"/>
      <w:outlineLvl w:val="3"/>
    </w:pPr>
    <w:rPr>
      <w:rFonts w:asciiTheme="majorHAnsi" w:eastAsiaTheme="majorEastAsia" w:hAnsiTheme="majorHAnsi" w:cstheme="majorBidi"/>
      <w:iCs/>
      <w:color w:val="000000" w:themeColor="text1"/>
      <w:szCs w:val="22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spacing w:after="0"/>
      <w:outlineLvl w:val="4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spacing w:after="0"/>
      <w:outlineLvl w:val="5"/>
    </w:pPr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 w:cstheme="majorBidi"/>
      <w:b/>
      <w:bCs/>
      <w:color w:val="313240" w:themeColor="text2" w:themeShade="B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Bidi"/>
      <w:lang w:eastAsia="ko-K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Title"/>
    <w:basedOn w:val="a1"/>
    <w:link w:val="Char"/>
    <w:uiPriority w:val="10"/>
    <w:qFormat/>
    <w:pPr>
      <w:spacing w:before="400"/>
    </w:pPr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character" w:customStyle="1" w:styleId="Char">
    <w:name w:val="제목 Char"/>
    <w:basedOn w:val="a2"/>
    <w:link w:val="a6"/>
    <w:uiPriority w:val="10"/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paragraph" w:styleId="a7">
    <w:name w:val="Subtitle"/>
    <w:basedOn w:val="a1"/>
    <w:link w:val="Char0"/>
    <w:uiPriority w:val="11"/>
    <w:qFormat/>
    <w:pPr>
      <w:spacing w:after="480"/>
    </w:pPr>
    <w:rPr>
      <w:i/>
      <w:iCs/>
      <w:color w:val="424456" w:themeColor="text2"/>
      <w:sz w:val="24"/>
      <w:szCs w:val="24"/>
    </w:rPr>
  </w:style>
  <w:style w:type="character" w:customStyle="1" w:styleId="Char0">
    <w:name w:val="부제 Char"/>
    <w:basedOn w:val="a2"/>
    <w:link w:val="a7"/>
    <w:uiPriority w:val="11"/>
    <w:rPr>
      <w:i/>
      <w:iCs/>
      <w:color w:val="424456" w:themeColor="text2"/>
      <w:sz w:val="24"/>
      <w:szCs w:val="24"/>
    </w:rPr>
  </w:style>
  <w:style w:type="character" w:styleId="a8">
    <w:name w:val="Intense Emphasis"/>
    <w:basedOn w:val="a2"/>
    <w:uiPriority w:val="21"/>
    <w:qFormat/>
    <w:rPr>
      <w:rFonts w:asciiTheme="minorHAnsi" w:hAnsiTheme="minorHAnsi"/>
      <w:b/>
      <w:bCs/>
      <w:i/>
      <w:iCs/>
      <w:caps/>
      <w:color w:val="438086"/>
      <w:spacing w:val="5"/>
    </w:rPr>
  </w:style>
  <w:style w:type="character" w:customStyle="1" w:styleId="1Char">
    <w:name w:val="제목 1 Char"/>
    <w:basedOn w:val="a2"/>
    <w:link w:val="10"/>
    <w:uiPriority w:val="9"/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character" w:customStyle="1" w:styleId="2Char">
    <w:name w:val="제목 2 Char"/>
    <w:basedOn w:val="a2"/>
    <w:link w:val="2"/>
    <w:uiPriority w:val="9"/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character" w:customStyle="1" w:styleId="3Char">
    <w:name w:val="제목 3 Char"/>
    <w:basedOn w:val="a2"/>
    <w:link w:val="3"/>
    <w:uiPriority w:val="9"/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character" w:customStyle="1" w:styleId="4Char">
    <w:name w:val="제목 4 Char"/>
    <w:basedOn w:val="a2"/>
    <w:link w:val="4"/>
    <w:uiPriority w:val="9"/>
    <w:rsid w:val="001B4C49"/>
    <w:rPr>
      <w:rFonts w:asciiTheme="majorHAnsi" w:eastAsiaTheme="majorEastAsia" w:hAnsiTheme="majorHAnsi" w:cstheme="majorBidi"/>
      <w:iCs/>
      <w:color w:val="000000" w:themeColor="text1"/>
      <w:sz w:val="20"/>
      <w:lang w:eastAsia="ko-KR"/>
    </w:r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b/>
      <w:bCs/>
      <w:color w:val="325F64" w:themeColor="accent2" w:themeShade="BF"/>
      <w:sz w:val="20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b/>
      <w:bCs/>
      <w:i/>
      <w:iCs/>
      <w:color w:val="325F64" w:themeColor="accent2" w:themeShade="BF"/>
      <w:sz w:val="20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b/>
      <w:bCs/>
      <w:color w:val="53548A" w:themeColor="accent1"/>
      <w:sz w:val="20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b/>
      <w:bCs/>
      <w:i/>
      <w:iCs/>
      <w:color w:val="53548A" w:themeColor="accent1"/>
      <w:sz w:val="20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b/>
      <w:bCs/>
      <w:color w:val="313240" w:themeColor="text2" w:themeShade="BF"/>
      <w:sz w:val="20"/>
    </w:rPr>
  </w:style>
  <w:style w:type="character" w:styleId="a9">
    <w:name w:val="Strong"/>
    <w:basedOn w:val="a2"/>
    <w:uiPriority w:val="22"/>
    <w:qFormat/>
    <w:rPr>
      <w:b/>
      <w:bCs/>
    </w:rPr>
  </w:style>
  <w:style w:type="paragraph" w:styleId="aa">
    <w:name w:val="Block Text"/>
    <w:basedOn w:val="a1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i/>
      <w:iCs/>
      <w:color w:val="53548A" w:themeColor="accent1"/>
    </w:rPr>
  </w:style>
  <w:style w:type="character" w:styleId="ab">
    <w:name w:val="Subtle Emphasis"/>
    <w:basedOn w:val="a2"/>
    <w:uiPriority w:val="19"/>
    <w:qFormat/>
    <w:rPr>
      <w:rFonts w:asciiTheme="minorHAnsi" w:hAnsiTheme="minorHAnsi"/>
      <w:i/>
      <w:iCs/>
      <w:color w:val="006666"/>
    </w:rPr>
  </w:style>
  <w:style w:type="character" w:styleId="ac">
    <w:name w:val="Intense Reference"/>
    <w:basedOn w:val="a2"/>
    <w:uiPriority w:val="32"/>
    <w:qFormat/>
    <w:rPr>
      <w:rFonts w:asciiTheme="minorHAnsi" w:hAnsiTheme="minorHAnsi"/>
      <w:b/>
      <w:bCs/>
      <w:i/>
      <w:iCs/>
      <w:caps/>
      <w:color w:val="4E4F89"/>
      <w:spacing w:val="5"/>
    </w:rPr>
  </w:style>
  <w:style w:type="character" w:styleId="ad">
    <w:name w:val="Subtle Reference"/>
    <w:basedOn w:val="a2"/>
    <w:uiPriority w:val="31"/>
    <w:qFormat/>
    <w:rPr>
      <w:i/>
      <w:iCs/>
      <w:color w:val="4E4F89"/>
    </w:rPr>
  </w:style>
  <w:style w:type="character" w:styleId="ae">
    <w:name w:val="Emphasis"/>
    <w:uiPriority w:val="20"/>
    <w:qFormat/>
    <w:rPr>
      <w:rFonts w:asciiTheme="minorHAnsi" w:eastAsiaTheme="minorEastAsia" w:hAnsiTheme="minorHAnsi" w:cstheme="minorBidi"/>
      <w:b/>
      <w:bCs/>
      <w:iCs w:val="0"/>
      <w:color w:val="438086" w:themeColor="accent2"/>
      <w:spacing w:val="10"/>
      <w:szCs w:val="20"/>
      <w:lang w:eastAsia="ko-KR"/>
    </w:rPr>
  </w:style>
  <w:style w:type="character" w:styleId="af">
    <w:name w:val="Book Title"/>
    <w:basedOn w:val="a2"/>
    <w:uiPriority w:val="33"/>
    <w:qFormat/>
    <w:rPr>
      <w:rFonts w:asciiTheme="minorHAnsi" w:eastAsiaTheme="minorEastAsia" w:hAnsi="Cambria" w:cstheme="minorBidi"/>
      <w:bCs w:val="0"/>
      <w:i/>
      <w:iCs/>
      <w:color w:val="000000"/>
      <w:sz w:val="20"/>
      <w:szCs w:val="20"/>
      <w:lang w:eastAsia="ko-KR"/>
    </w:rPr>
  </w:style>
  <w:style w:type="paragraph" w:styleId="af0">
    <w:name w:val="header"/>
    <w:basedOn w:val="a1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머리글 Char"/>
    <w:basedOn w:val="a2"/>
    <w:link w:val="af0"/>
    <w:uiPriority w:val="99"/>
    <w:rPr>
      <w:sz w:val="20"/>
    </w:rPr>
  </w:style>
  <w:style w:type="paragraph" w:styleId="af1">
    <w:name w:val="footer"/>
    <w:basedOn w:val="a1"/>
    <w:link w:val="Char2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2">
    <w:name w:val="바닥글 Char"/>
    <w:basedOn w:val="a2"/>
    <w:link w:val="af1"/>
    <w:uiPriority w:val="99"/>
    <w:rPr>
      <w:sz w:val="20"/>
    </w:rPr>
  </w:style>
  <w:style w:type="paragraph" w:styleId="af2">
    <w:name w:val="Normal Indent"/>
    <w:basedOn w:val="a1"/>
    <w:uiPriority w:val="99"/>
    <w:unhideWhenUsed/>
    <w:pPr>
      <w:ind w:left="720"/>
      <w:contextualSpacing/>
    </w:pPr>
  </w:style>
  <w:style w:type="paragraph" w:styleId="af3">
    <w:name w:val="Intense Quote"/>
    <w:basedOn w:val="a1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iCs/>
      <w:color w:val="438086" w:themeColor="accent2"/>
      <w:sz w:val="22"/>
      <w:szCs w:val="22"/>
    </w:rPr>
  </w:style>
  <w:style w:type="numbering" w:customStyle="1" w:styleId="a">
    <w:name w:val="도시 글머리 기호 목록"/>
    <w:uiPriority w:val="99"/>
    <w:pPr>
      <w:numPr>
        <w:numId w:val="17"/>
      </w:numPr>
    </w:pPr>
  </w:style>
  <w:style w:type="numbering" w:customStyle="1" w:styleId="a0">
    <w:name w:val="도시 번호 매기기 목록"/>
    <w:uiPriority w:val="99"/>
    <w:pPr>
      <w:numPr>
        <w:numId w:val="22"/>
      </w:numPr>
    </w:pPr>
  </w:style>
  <w:style w:type="paragraph" w:styleId="af4">
    <w:name w:val="List Paragraph"/>
    <w:basedOn w:val="a1"/>
    <w:uiPriority w:val="36"/>
    <w:unhideWhenUsed/>
    <w:qFormat/>
    <w:pPr>
      <w:ind w:left="720"/>
      <w:contextualSpacing/>
    </w:pPr>
  </w:style>
  <w:style w:type="paragraph" w:styleId="af5">
    <w:name w:val="No Spacing"/>
    <w:basedOn w:val="a1"/>
    <w:uiPriority w:val="1"/>
    <w:qFormat/>
    <w:pPr>
      <w:spacing w:after="0" w:line="240" w:lineRule="auto"/>
    </w:pPr>
  </w:style>
  <w:style w:type="character" w:styleId="af6">
    <w:name w:val="Placeholder Text"/>
    <w:basedOn w:val="a2"/>
    <w:uiPriority w:val="99"/>
    <w:unhideWhenUsed/>
    <w:rPr>
      <w:color w:val="808080"/>
    </w:rPr>
  </w:style>
  <w:style w:type="paragraph" w:styleId="af7">
    <w:name w:val="Balloon Text"/>
    <w:basedOn w:val="a1"/>
    <w:link w:val="Char3"/>
    <w:uiPriority w:val="99"/>
    <w:semiHidden/>
    <w:unhideWhenUsed/>
    <w:pPr>
      <w:spacing w:after="0" w:line="240" w:lineRule="auto"/>
    </w:pPr>
    <w:rPr>
      <w:rFonts w:hAnsi="Tahoma"/>
      <w:sz w:val="16"/>
      <w:szCs w:val="16"/>
    </w:rPr>
  </w:style>
  <w:style w:type="character" w:customStyle="1" w:styleId="Char3">
    <w:name w:val="풍선 도움말 텍스트 Char"/>
    <w:basedOn w:val="a2"/>
    <w:link w:val="af7"/>
    <w:uiPriority w:val="99"/>
    <w:semiHidden/>
    <w:rPr>
      <w:rFonts w:eastAsiaTheme="minorEastAsia" w:hAnsi="Tahoma" w:cstheme="minorBidi"/>
      <w:sz w:val="16"/>
      <w:szCs w:val="16"/>
      <w:lang w:eastAsia="ko-KR"/>
    </w:rPr>
  </w:style>
  <w:style w:type="paragraph" w:customStyle="1" w:styleId="af8">
    <w:name w:val="짝수 페이지 머리글"/>
    <w:basedOn w:val="af0"/>
    <w:uiPriority w:val="39"/>
    <w:pPr>
      <w:pBdr>
        <w:bottom w:val="single" w:sz="4" w:space="1" w:color="auto"/>
      </w:pBdr>
    </w:pPr>
  </w:style>
  <w:style w:type="paragraph" w:customStyle="1" w:styleId="af9">
    <w:name w:val="홀수 페이지 머리글"/>
    <w:basedOn w:val="af0"/>
    <w:uiPriority w:val="39"/>
    <w:pPr>
      <w:pBdr>
        <w:bottom w:val="single" w:sz="4" w:space="1" w:color="auto"/>
      </w:pBdr>
      <w:jc w:val="right"/>
    </w:pPr>
  </w:style>
  <w:style w:type="paragraph" w:customStyle="1" w:styleId="1">
    <w:name w:val="글머리 기호 1"/>
    <w:basedOn w:val="af4"/>
    <w:uiPriority w:val="38"/>
    <w:qFormat/>
    <w:pPr>
      <w:numPr>
        <w:numId w:val="33"/>
      </w:numPr>
      <w:spacing w:after="0"/>
    </w:pPr>
  </w:style>
  <w:style w:type="paragraph" w:customStyle="1" w:styleId="21">
    <w:name w:val="글머리 기호 21"/>
    <w:basedOn w:val="af4"/>
    <w:uiPriority w:val="38"/>
    <w:qFormat/>
    <w:pPr>
      <w:numPr>
        <w:ilvl w:val="1"/>
        <w:numId w:val="33"/>
      </w:numPr>
      <w:spacing w:after="0"/>
    </w:pPr>
  </w:style>
  <w:style w:type="paragraph" w:customStyle="1" w:styleId="31">
    <w:name w:val="글머리 기호 31"/>
    <w:basedOn w:val="af4"/>
    <w:uiPriority w:val="38"/>
    <w:qFormat/>
    <w:pPr>
      <w:numPr>
        <w:ilvl w:val="2"/>
        <w:numId w:val="33"/>
      </w:numPr>
      <w:spacing w:after="0"/>
    </w:pPr>
  </w:style>
  <w:style w:type="paragraph" w:customStyle="1" w:styleId="DefaultPlaceholderSubject10">
    <w:name w:val="DefaultPlaceholder_Subject10"/>
    <w:uiPriority w:val="39"/>
    <w:rPr>
      <w:rFonts w:cstheme="minorBidi"/>
      <w:i/>
      <w:iCs/>
      <w:color w:val="424456" w:themeColor="text2"/>
      <w:sz w:val="24"/>
      <w:szCs w:val="24"/>
      <w:lang w:eastAsia="ko-KR"/>
    </w:rPr>
  </w:style>
  <w:style w:type="paragraph" w:customStyle="1" w:styleId="afa">
    <w:name w:val="범주"/>
    <w:basedOn w:val="a1"/>
    <w:link w:val="afb"/>
    <w:uiPriority w:val="39"/>
    <w:qFormat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afc">
    <w:name w:val="메모"/>
    <w:basedOn w:val="a1"/>
    <w:link w:val="afd"/>
    <w:uiPriority w:val="39"/>
    <w:qFormat/>
    <w:pPr>
      <w:spacing w:after="120" w:line="240" w:lineRule="auto"/>
    </w:pPr>
    <w:rPr>
      <w:b/>
      <w:bCs/>
    </w:rPr>
  </w:style>
  <w:style w:type="character" w:customStyle="1" w:styleId="afb">
    <w:name w:val="범주 문자"/>
    <w:basedOn w:val="a2"/>
    <w:link w:val="afa"/>
    <w:uiPriority w:val="39"/>
    <w:rPr>
      <w:caps/>
    </w:rPr>
  </w:style>
  <w:style w:type="character" w:customStyle="1" w:styleId="afd">
    <w:name w:val="메모 문자"/>
    <w:basedOn w:val="a2"/>
    <w:link w:val="afc"/>
    <w:uiPriority w:val="39"/>
    <w:rPr>
      <w:b/>
      <w:bCs/>
      <w:sz w:val="20"/>
    </w:rPr>
  </w:style>
  <w:style w:type="paragraph" w:customStyle="1" w:styleId="11">
    <w:name w:val="메모 텍스트1"/>
    <w:basedOn w:val="a1"/>
    <w:uiPriority w:val="39"/>
    <w:qFormat/>
    <w:pPr>
      <w:spacing w:after="120" w:line="288" w:lineRule="auto"/>
    </w:pPr>
  </w:style>
  <w:style w:type="paragraph" w:styleId="12">
    <w:name w:val="toc 1"/>
    <w:basedOn w:val="a1"/>
    <w:next w:val="a1"/>
    <w:autoRedefine/>
    <w:uiPriority w:val="39"/>
    <w:unhideWhenUsed/>
    <w:qFormat/>
    <w:rPr>
      <w:sz w:val="24"/>
      <w:szCs w:val="24"/>
    </w:rPr>
  </w:style>
  <w:style w:type="paragraph" w:styleId="20">
    <w:name w:val="toc 2"/>
    <w:basedOn w:val="a1"/>
    <w:next w:val="a1"/>
    <w:autoRedefine/>
    <w:uiPriority w:val="39"/>
    <w:unhideWhenUsed/>
    <w:qFormat/>
    <w:pPr>
      <w:ind w:left="240"/>
    </w:pPr>
    <w:rPr>
      <w:sz w:val="24"/>
      <w:szCs w:val="24"/>
    </w:rPr>
  </w:style>
  <w:style w:type="character" w:styleId="afe">
    <w:name w:val="Hyperlink"/>
    <w:basedOn w:val="a2"/>
    <w:uiPriority w:val="99"/>
    <w:unhideWhenUsed/>
    <w:rPr>
      <w:color w:val="67AFBD" w:themeColor="hyperlink"/>
      <w:u w:val="single"/>
    </w:rPr>
  </w:style>
  <w:style w:type="paragraph" w:styleId="30">
    <w:name w:val="toc 3"/>
    <w:basedOn w:val="a1"/>
    <w:next w:val="a1"/>
    <w:autoRedefine/>
    <w:uiPriority w:val="39"/>
    <w:unhideWhenUsed/>
    <w:pPr>
      <w:spacing w:after="100"/>
      <w:ind w:left="400"/>
    </w:pPr>
  </w:style>
  <w:style w:type="paragraph" w:styleId="TOC">
    <w:name w:val="TOC Heading"/>
    <w:basedOn w:val="10"/>
    <w:next w:val="a1"/>
    <w:uiPriority w:val="39"/>
    <w:unhideWhenUsed/>
    <w:qFormat/>
    <w:rsid w:val="00F34D0C"/>
    <w:pPr>
      <w:keepNext/>
      <w:keepLines/>
      <w:pBdr>
        <w:bottom w:val="none" w:sz="0" w:space="0" w:color="auto"/>
      </w:pBdr>
      <w:spacing w:before="240" w:after="0" w:line="259" w:lineRule="auto"/>
      <w:outlineLvl w:val="9"/>
    </w:pPr>
    <w:rPr>
      <w:color w:val="3E3E67" w:themeColor="accent1" w:themeShade="BF"/>
    </w:rPr>
  </w:style>
  <w:style w:type="character" w:styleId="aff">
    <w:name w:val="Unresolved Mention"/>
    <w:basedOn w:val="a2"/>
    <w:uiPriority w:val="99"/>
    <w:semiHidden/>
    <w:unhideWhenUsed/>
    <w:rsid w:val="002C0C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naro\AppData\Roaming\Microsoft\Templates\&#48372;&#44256;&#49436;(&#54788;&#45824;&#51201;&#51064;%20&#50577;&#4988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F0F978AEB54E8BBA7FE7AF9AFEDEB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4F32116-2AE4-4200-AB3F-B8716A953E35}"/>
      </w:docPartPr>
      <w:docPartBody>
        <w:p w:rsidR="00E30864" w:rsidRDefault="00B9155D">
          <w:pPr>
            <w:pStyle w:val="64F0F978AEB54E8BBA7FE7AF9AFEDEBB"/>
          </w:pPr>
          <w:r>
            <w:rPr>
              <w:color w:val="44546A" w:themeColor="text2"/>
              <w:lang w:val="ko-KR"/>
            </w:rPr>
            <w:t>[날짜 선택]</w:t>
          </w:r>
        </w:p>
      </w:docPartBody>
    </w:docPart>
    <w:docPart>
      <w:docPartPr>
        <w:name w:val="4A6883BCD54C4205972B2620189E4F0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8821597-67CC-4F5E-9520-EAFD359996D1}"/>
      </w:docPartPr>
      <w:docPartBody>
        <w:p w:rsidR="00E30864" w:rsidRDefault="00B9155D">
          <w:pPr>
            <w:pStyle w:val="4A6883BCD54C4205972B2620189E4F02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174FE72BCB064CCF8C090843AF8317B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7BD2777-21A0-44B7-B4CE-FB76B50F0F17}"/>
      </w:docPartPr>
      <w:docPartBody>
        <w:p w:rsidR="00E30864" w:rsidRDefault="00B9155D">
          <w:pPr>
            <w:pStyle w:val="174FE72BCB064CCF8C090843AF8317B9"/>
          </w:pPr>
          <w:r>
            <w:rPr>
              <w:i/>
              <w:iCs/>
              <w:color w:val="44546A" w:themeColor="text2"/>
              <w:sz w:val="28"/>
              <w:szCs w:val="28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55D"/>
    <w:rsid w:val="0090237B"/>
    <w:rsid w:val="00A30248"/>
    <w:rsid w:val="00B9155D"/>
    <w:rsid w:val="00E3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1"/>
    <w:qFormat/>
    <w:pPr>
      <w:widowControl/>
      <w:pBdr>
        <w:bottom w:val="single" w:sz="4" w:space="2" w:color="438086"/>
      </w:pBdr>
      <w:wordWrap/>
      <w:autoSpaceDE/>
      <w:autoSpaceDN/>
      <w:spacing w:before="360" w:after="80" w:line="276" w:lineRule="auto"/>
      <w:jc w:val="left"/>
      <w:outlineLvl w:val="0"/>
    </w:pPr>
    <w:rPr>
      <w:rFonts w:asciiTheme="majorHAnsi" w:eastAsiaTheme="minorHAnsi" w:hAnsiTheme="majorHAnsi" w:cstheme="minorHAnsi"/>
      <w:color w:val="ED7D31" w:themeColor="accent2"/>
      <w:kern w:val="0"/>
      <w:sz w:val="32"/>
      <w:szCs w:val="32"/>
      <w:lang w:eastAsia="en-US"/>
    </w:rPr>
  </w:style>
  <w:style w:type="paragraph" w:styleId="2">
    <w:name w:val="heading 2"/>
    <w:basedOn w:val="a"/>
    <w:next w:val="a"/>
    <w:link w:val="2Char"/>
    <w:uiPriority w:val="2"/>
    <w:qFormat/>
    <w:pPr>
      <w:widowControl/>
      <w:wordWrap/>
      <w:autoSpaceDE/>
      <w:autoSpaceDN/>
      <w:spacing w:after="0" w:line="276" w:lineRule="auto"/>
      <w:jc w:val="left"/>
      <w:outlineLvl w:val="1"/>
    </w:pPr>
    <w:rPr>
      <w:rFonts w:asciiTheme="majorHAnsi" w:eastAsiaTheme="minorHAnsi" w:hAnsiTheme="majorHAnsi" w:cstheme="minorHAnsi"/>
      <w:color w:val="ED7D31" w:themeColor="accent2"/>
      <w:kern w:val="0"/>
      <w:sz w:val="28"/>
      <w:szCs w:val="28"/>
      <w:lang w:eastAsia="en-US"/>
    </w:rPr>
  </w:style>
  <w:style w:type="paragraph" w:styleId="3">
    <w:name w:val="heading 3"/>
    <w:basedOn w:val="a"/>
    <w:next w:val="a"/>
    <w:link w:val="3Char"/>
    <w:uiPriority w:val="2"/>
    <w:unhideWhenUsed/>
    <w:qFormat/>
    <w:pPr>
      <w:widowControl/>
      <w:wordWrap/>
      <w:autoSpaceDE/>
      <w:autoSpaceDN/>
      <w:spacing w:after="0" w:line="276" w:lineRule="auto"/>
      <w:jc w:val="left"/>
      <w:outlineLvl w:val="2"/>
    </w:pPr>
    <w:rPr>
      <w:rFonts w:asciiTheme="majorHAnsi" w:eastAsiaTheme="minorHAnsi" w:hAnsiTheme="majorHAnsi" w:cstheme="minorHAnsi"/>
      <w:color w:val="ED7D31" w:themeColor="accent2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4F0F978AEB54E8BBA7FE7AF9AFEDEBB">
    <w:name w:val="64F0F978AEB54E8BBA7FE7AF9AFEDEBB"/>
    <w:pPr>
      <w:widowControl w:val="0"/>
      <w:wordWrap w:val="0"/>
      <w:autoSpaceDE w:val="0"/>
      <w:autoSpaceDN w:val="0"/>
    </w:pPr>
  </w:style>
  <w:style w:type="paragraph" w:customStyle="1" w:styleId="4A6883BCD54C4205972B2620189E4F02">
    <w:name w:val="4A6883BCD54C4205972B2620189E4F02"/>
    <w:pPr>
      <w:widowControl w:val="0"/>
      <w:wordWrap w:val="0"/>
      <w:autoSpaceDE w:val="0"/>
      <w:autoSpaceDN w:val="0"/>
    </w:pPr>
  </w:style>
  <w:style w:type="paragraph" w:customStyle="1" w:styleId="174FE72BCB064CCF8C090843AF8317B9">
    <w:name w:val="174FE72BCB064CCF8C090843AF8317B9"/>
    <w:pPr>
      <w:widowControl w:val="0"/>
      <w:wordWrap w:val="0"/>
      <w:autoSpaceDE w:val="0"/>
      <w:autoSpaceDN w:val="0"/>
    </w:pPr>
  </w:style>
  <w:style w:type="paragraph" w:customStyle="1" w:styleId="AF67789C63874BF19ABF4EDD4C9B4DAB">
    <w:name w:val="AF67789C63874BF19ABF4EDD4C9B4DAB"/>
    <w:pPr>
      <w:widowControl w:val="0"/>
      <w:wordWrap w:val="0"/>
      <w:autoSpaceDE w:val="0"/>
      <w:autoSpaceDN w:val="0"/>
    </w:pPr>
  </w:style>
  <w:style w:type="paragraph" w:customStyle="1" w:styleId="6316CD6C3C064B5080D67B79C982FEFC">
    <w:name w:val="6316CD6C3C064B5080D67B79C982FEFC"/>
    <w:pPr>
      <w:widowControl w:val="0"/>
      <w:wordWrap w:val="0"/>
      <w:autoSpaceDE w:val="0"/>
      <w:autoSpaceDN w:val="0"/>
    </w:pPr>
  </w:style>
  <w:style w:type="paragraph" w:customStyle="1" w:styleId="DBD904CDDD854718ADA2327DDAFFDC61">
    <w:name w:val="DBD904CDDD854718ADA2327DDAFFDC61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1"/>
    <w:rPr>
      <w:rFonts w:asciiTheme="majorHAnsi" w:eastAsiaTheme="minorHAnsi" w:hAnsiTheme="majorHAnsi" w:cstheme="minorHAnsi"/>
      <w:color w:val="ED7D31" w:themeColor="accent2"/>
      <w:kern w:val="0"/>
      <w:sz w:val="32"/>
      <w:szCs w:val="32"/>
      <w:lang w:eastAsia="en-US"/>
    </w:rPr>
  </w:style>
  <w:style w:type="character" w:customStyle="1" w:styleId="2Char">
    <w:name w:val="제목 2 Char"/>
    <w:basedOn w:val="a0"/>
    <w:link w:val="2"/>
    <w:uiPriority w:val="2"/>
    <w:rPr>
      <w:rFonts w:asciiTheme="majorHAnsi" w:eastAsiaTheme="minorHAnsi" w:hAnsiTheme="majorHAnsi" w:cstheme="minorHAnsi"/>
      <w:color w:val="ED7D31" w:themeColor="accent2"/>
      <w:kern w:val="0"/>
      <w:sz w:val="28"/>
      <w:szCs w:val="28"/>
      <w:lang w:eastAsia="en-US"/>
    </w:rPr>
  </w:style>
  <w:style w:type="character" w:customStyle="1" w:styleId="3Char">
    <w:name w:val="제목 3 Char"/>
    <w:basedOn w:val="a0"/>
    <w:link w:val="3"/>
    <w:uiPriority w:val="2"/>
    <w:rPr>
      <w:rFonts w:asciiTheme="majorHAnsi" w:eastAsiaTheme="minorHAnsi" w:hAnsiTheme="majorHAnsi" w:cstheme="minorHAnsi"/>
      <w:color w:val="ED7D31" w:themeColor="accent2"/>
      <w:kern w:val="0"/>
      <w:sz w:val="24"/>
      <w:szCs w:val="24"/>
      <w:lang w:eastAsia="en-US"/>
    </w:rPr>
  </w:style>
  <w:style w:type="paragraph" w:customStyle="1" w:styleId="17CC82044D504F53A886935BCC802B21">
    <w:name w:val="17CC82044D504F53A886935BCC802B21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2019-06-13T00:00:00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9E987E3C-1AF4-4E60-BB44-82EABCCC6E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CE2EA7-31F3-4675-BB29-2D3AB4C60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보고서(현대적인 양식).dotx</Template>
  <TotalTime>1266</TotalTime>
  <Pages>7</Pages>
  <Words>266</Words>
  <Characters>1518</Characters>
  <Application>Microsoft Office Word</Application>
  <DocSecurity>0</DocSecurity>
  <Lines>12</Lines>
  <Paragraphs>3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>[HW2]MongoDB Python Connection</vt:lpstr>
      <vt:lpstr/>
      <vt:lpstr>Heading 1</vt:lpstr>
      <vt:lpstr>    Heading 2</vt:lpstr>
      <vt:lpstr>        /Heading 3</vt:lpstr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subject>빅데이터시스템설계</dc:subject>
  <dc:creator>2014041030 - 손광호</dc:creator>
  <cp:keywords/>
  <dc:description/>
  <cp:lastModifiedBy>광호 손</cp:lastModifiedBy>
  <cp:revision>829</cp:revision>
  <dcterms:created xsi:type="dcterms:W3CDTF">2019-04-03T08:34:00Z</dcterms:created>
  <dcterms:modified xsi:type="dcterms:W3CDTF">2019-06-13T03:13:00Z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TC101927579990</vt:lpwstr>
  </property>
</Properties>
</file>